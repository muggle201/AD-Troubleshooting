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4115" w14:textId="77777777" w:rsidR="001F4470" w:rsidRDefault="001F4470" w:rsidP="00D96782">
      <w:pPr>
        <w:pStyle w:val="NoSpacing"/>
      </w:pPr>
      <w:bookmarkStart w:id="0" w:name="_Toc272497206"/>
      <w:bookmarkStart w:id="1" w:name="_Toc283983076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E9A4EBB" wp14:editId="4E9A4EBC">
                <wp:simplePos x="0" y="0"/>
                <wp:positionH relativeFrom="page">
                  <wp:align>left</wp:align>
                </wp:positionH>
                <wp:positionV relativeFrom="paragraph">
                  <wp:posOffset>274320</wp:posOffset>
                </wp:positionV>
                <wp:extent cx="6896100" cy="1778000"/>
                <wp:effectExtent l="0" t="0" r="0" b="0"/>
                <wp:wrapTight wrapText="bothSides">
                  <wp:wrapPolygon edited="0">
                    <wp:start x="0" y="0"/>
                    <wp:lineTo x="0" y="21291"/>
                    <wp:lineTo x="21540" y="21291"/>
                    <wp:lineTo x="21540" y="0"/>
                    <wp:lineTo x="0" y="0"/>
                  </wp:wrapPolygon>
                </wp:wrapTight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5079" w14:textId="77777777" w:rsidR="0073046E" w:rsidRDefault="0073046E" w:rsidP="00D96782">
                            <w:pPr>
                              <w:spacing w:after="0" w:line="240" w:lineRule="auto"/>
                              <w:ind w:left="-115"/>
                            </w:pPr>
                          </w:p>
                          <w:sdt>
                            <w:sdtPr>
                              <w:alias w:val="Banner Image"/>
                              <w:tag w:val="Banner Image"/>
                              <w:id w:val="-433669961"/>
                              <w:showingPlcHdr/>
                              <w:picture/>
                            </w:sdtPr>
                            <w:sdtEndPr/>
                            <w:sdtContent>
                              <w:p w14:paraId="4E9A507A" w14:textId="5135723B" w:rsidR="0073046E" w:rsidRPr="00B256A4" w:rsidRDefault="00E41DE2" w:rsidP="00D96782">
                                <w:pPr>
                                  <w:pStyle w:val="NoSpacing"/>
                                  <w:ind w:left="0" w:right="0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22"/>
                                    <w:lang w:eastAsia="zh-CN"/>
                                  </w:rPr>
                                  <w:drawing>
                                    <wp:inline distT="0" distB="0" distL="0" distR="0" wp14:anchorId="6923964E" wp14:editId="4FA3926E">
                                      <wp:extent cx="1781175" cy="1781175"/>
                                      <wp:effectExtent l="0" t="0" r="9525" b="9525"/>
                                      <wp:docPr id="15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81175" cy="1781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A4E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0;margin-top:21.6pt;width:543pt;height:140pt;z-index:-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" stroked="f">
                <v:textbox inset="0,0,0,0">
                  <w:txbxContent>
                    <w:p w14:paraId="4E9A5079" w14:textId="77777777" w:rsidR="0073046E" w:rsidRDefault="0073046E" w:rsidP="00D96782">
                      <w:pPr>
                        <w:spacing w:after="0" w:line="240" w:lineRule="auto"/>
                        <w:ind w:left="-115"/>
                      </w:pPr>
                    </w:p>
                    <w:sdt>
                      <w:sdtPr>
                        <w:alias w:val="Banner Image"/>
                        <w:tag w:val="Banner Image"/>
                        <w:id w:val="-433669961"/>
                        <w:showingPlcHdr/>
                        <w:picture/>
                      </w:sdtPr>
                      <w:sdtEndPr/>
                      <w:sdtContent>
                        <w:p w14:paraId="4E9A507A" w14:textId="5135723B" w:rsidR="0073046E" w:rsidRPr="00B256A4" w:rsidRDefault="00E41DE2" w:rsidP="00D96782">
                          <w:pPr>
                            <w:pStyle w:val="NoSpacing"/>
                            <w:ind w:left="0" w:right="0"/>
                          </w:pPr>
                          <w:r>
                            <w:rPr>
                              <w:rFonts w:ascii="Cambria" w:hAnsi="Cambria"/>
                              <w:noProof/>
                              <w:sz w:val="22"/>
                              <w:lang w:eastAsia="zh-CN"/>
                            </w:rPr>
                            <w:drawing>
                              <wp:inline distT="0" distB="0" distL="0" distR="0" wp14:anchorId="6923964E" wp14:editId="4FA3926E">
                                <wp:extent cx="1781175" cy="1781175"/>
                                <wp:effectExtent l="0" t="0" r="9525" b="9525"/>
                                <wp:docPr id="1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81175" cy="1781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tight" anchorx="page"/>
              </v:shape>
            </w:pict>
          </mc:Fallback>
        </mc:AlternateContent>
      </w:r>
    </w:p>
    <w:p w14:paraId="4E9A4116" w14:textId="2EFFCC9C" w:rsidR="001F4470" w:rsidRPr="00313C11" w:rsidRDefault="00685C38" w:rsidP="00D96782">
      <w:pPr>
        <w:pStyle w:val="Title"/>
      </w:pPr>
      <w:sdt>
        <w:sdtPr>
          <w:alias w:val="Title"/>
          <w:tag w:val="Title"/>
          <w:id w:val="16124546"/>
          <w:placeholder>
            <w:docPart w:val="9A31C2B8D0C64D18A2E7337E467535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41DE2">
            <w:t>Supporting Group Policy</w:t>
          </w:r>
        </w:sdtContent>
      </w:sdt>
    </w:p>
    <w:p w14:paraId="4E9A4117" w14:textId="19B97102" w:rsidR="001F4470" w:rsidRPr="00313C11" w:rsidRDefault="001F4470" w:rsidP="00D96782">
      <w:pPr>
        <w:pStyle w:val="Subtitle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A4EBD" wp14:editId="4E9A4EBE">
                <wp:simplePos x="0" y="0"/>
                <wp:positionH relativeFrom="margin">
                  <wp:posOffset>0</wp:posOffset>
                </wp:positionH>
                <wp:positionV relativeFrom="page">
                  <wp:posOffset>7315200</wp:posOffset>
                </wp:positionV>
                <wp:extent cx="5715000" cy="18288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507B" w14:textId="7E31F60A" w:rsidR="0073046E" w:rsidRPr="004365FC" w:rsidRDefault="0073046E" w:rsidP="00D96782">
                            <w:pPr>
                              <w:pStyle w:val="DocInfoCover"/>
                            </w:pPr>
                            <w:r>
                              <w:tab/>
                            </w:r>
                            <w:sdt>
                              <w:sdtPr>
                                <w:alias w:val="Logo Image"/>
                                <w:tag w:val="Logo Image"/>
                                <w:id w:val="1025524834"/>
                                <w:showingPlcHdr/>
                                <w:picture/>
                              </w:sdtPr>
                              <w:sdtEndPr/>
                              <w:sdtContent>
                                <w:r w:rsidR="00E41DE2"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B7D08EC" wp14:editId="05007916">
                                      <wp:extent cx="1828800" cy="1828800"/>
                                      <wp:effectExtent l="0" t="0" r="0" b="0"/>
                                      <wp:docPr id="19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28800" cy="182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14:paraId="4E9A507C" w14:textId="77777777" w:rsidR="0073046E" w:rsidRPr="00D04B5B" w:rsidRDefault="0073046E" w:rsidP="00D96782">
                            <w:pPr>
                              <w:pStyle w:val="DocInfoCover"/>
                            </w:pPr>
                          </w:p>
                          <w:p w14:paraId="4E9A507D" w14:textId="566C1663" w:rsidR="0073046E" w:rsidRPr="00BA2ABB" w:rsidRDefault="00685C38" w:rsidP="00D96782">
                            <w:pPr>
                              <w:pStyle w:val="DocInfoCover"/>
                            </w:pPr>
                            <w:sdt>
                              <w:sdtPr>
                                <w:alias w:val="Comments"/>
                                <w:tag w:val="Comments"/>
                                <w:id w:val="-1278863448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046E">
                                  <w:rPr>
                                    <w:lang w:val="en-IN"/>
                                  </w:rPr>
                                  <w:t>V1.</w:t>
                                </w:r>
                                <w:r w:rsidR="00E41DE2">
                                  <w:rPr>
                                    <w:lang w:val="en-IN"/>
                                  </w:rPr>
                                  <w:t>0</w:t>
                                </w:r>
                              </w:sdtContent>
                            </w:sdt>
                            <w:r w:rsidR="0073046E" w:rsidRPr="00BA2ABB">
                              <w:tab/>
                              <w:t xml:space="preserve">Released: </w:t>
                            </w:r>
                            <w:sdt>
                              <w:sdtPr>
                                <w:alias w:val="Publish Date"/>
                                <w:tag w:val="Publish Date"/>
                                <w:id w:val="-728454542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2-17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41DE2">
                                  <w:t>February 17, 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4EBD" id="Text Box 11" o:spid="_x0000_s1027" type="#_x0000_t202" style="position:absolute;left:0;text-align:left;margin-left:0;margin-top:8in;width:450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" stroked="f">
                <v:textbox inset="0,0,0,0">
                  <w:txbxContent>
                    <w:p w14:paraId="4E9A507B" w14:textId="7E31F60A" w:rsidR="0073046E" w:rsidRPr="004365FC" w:rsidRDefault="0073046E" w:rsidP="00D96782">
                      <w:pPr>
                        <w:pStyle w:val="DocInfoCover"/>
                      </w:pPr>
                      <w:r>
                        <w:tab/>
                      </w:r>
                      <w:sdt>
                        <w:sdtPr>
                          <w:alias w:val="Logo Image"/>
                          <w:tag w:val="Logo Image"/>
                          <w:id w:val="1025524834"/>
                          <w:showingPlcHdr/>
                          <w:picture/>
                        </w:sdtPr>
                        <w:sdtEndPr/>
                        <w:sdtContent>
                          <w:r w:rsidR="00E41DE2"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B7D08EC" wp14:editId="05007916">
                                <wp:extent cx="1828800" cy="1828800"/>
                                <wp:effectExtent l="0" t="0" r="0" b="0"/>
                                <wp:docPr id="1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0" cy="1828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14:paraId="4E9A507C" w14:textId="77777777" w:rsidR="0073046E" w:rsidRPr="00D04B5B" w:rsidRDefault="0073046E" w:rsidP="00D96782">
                      <w:pPr>
                        <w:pStyle w:val="DocInfoCover"/>
                      </w:pPr>
                    </w:p>
                    <w:p w14:paraId="4E9A507D" w14:textId="566C1663" w:rsidR="0073046E" w:rsidRPr="00BA2ABB" w:rsidRDefault="00685C38" w:rsidP="00D96782">
                      <w:pPr>
                        <w:pStyle w:val="DocInfoCover"/>
                      </w:pPr>
                      <w:sdt>
                        <w:sdtPr>
                          <w:alias w:val="Comments"/>
                          <w:tag w:val="Comments"/>
                          <w:id w:val="-1278863448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/>
                        </w:sdtPr>
                        <w:sdtEndPr/>
                        <w:sdtContent>
                          <w:r w:rsidR="0073046E">
                            <w:rPr>
                              <w:lang w:val="en-IN"/>
                            </w:rPr>
                            <w:t>V1.</w:t>
                          </w:r>
                          <w:r w:rsidR="00E41DE2">
                            <w:rPr>
                              <w:lang w:val="en-IN"/>
                            </w:rPr>
                            <w:t>0</w:t>
                          </w:r>
                        </w:sdtContent>
                      </w:sdt>
                      <w:r w:rsidR="0073046E" w:rsidRPr="00BA2ABB">
                        <w:tab/>
                        <w:t xml:space="preserve">Released: </w:t>
                      </w:r>
                      <w:sdt>
                        <w:sdtPr>
                          <w:alias w:val="Publish Date"/>
                          <w:tag w:val="Publish Date"/>
                          <w:id w:val="-72845454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2-1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E41DE2">
                            <w:t>February 17, 2014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sdt>
        <w:sdtPr>
          <w:rPr>
            <w:lang w:val="en-IN"/>
          </w:rPr>
          <w:alias w:val="Subject"/>
          <w:tag w:val="Subject"/>
          <w:id w:val="16124547"/>
          <w:placeholder>
            <w:docPart w:val="B7880F4591674A118E55AAE099D6918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750CE">
            <w:rPr>
              <w:lang w:val="en-IN"/>
            </w:rPr>
            <w:t>Lab 0</w:t>
          </w:r>
          <w:r w:rsidR="00A40674">
            <w:rPr>
              <w:lang w:val="en-IN"/>
            </w:rPr>
            <w:t>2</w:t>
          </w:r>
          <w:r w:rsidR="00E750CE">
            <w:rPr>
              <w:lang w:val="en-IN"/>
            </w:rPr>
            <w:t xml:space="preserve">: </w:t>
          </w:r>
          <w:r w:rsidR="00A40674">
            <w:rPr>
              <w:lang w:val="en-IN"/>
            </w:rPr>
            <w:t>How Group Policy Works</w:t>
          </w:r>
        </w:sdtContent>
      </w:sdt>
    </w:p>
    <w:p w14:paraId="4E9A4125" w14:textId="39BD87A0" w:rsidR="001F4470" w:rsidRDefault="001F4470" w:rsidP="00E41DE2">
      <w:pPr>
        <w:pStyle w:val="NoSpacing"/>
        <w:ind w:left="0"/>
      </w:pPr>
      <w:r>
        <w:br w:type="page"/>
      </w:r>
    </w:p>
    <w:bookmarkEnd w:id="0"/>
    <w:bookmarkEnd w:id="1"/>
    <w:p w14:paraId="3A4C1CC7" w14:textId="11BC4845" w:rsidR="002E4F9D" w:rsidRDefault="00E750CE" w:rsidP="002E4F9D">
      <w:pPr>
        <w:pStyle w:val="Heading1"/>
      </w:pPr>
      <w:r>
        <w:lastRenderedPageBreak/>
        <w:t xml:space="preserve">Exercise 1 </w:t>
      </w:r>
      <w:r w:rsidR="00A40674">
        <w:t>U</w:t>
      </w:r>
      <w:r w:rsidR="00A40674" w:rsidRPr="00A40674">
        <w:t xml:space="preserve">ser </w:t>
      </w:r>
      <w:r w:rsidR="00A40674">
        <w:t>E</w:t>
      </w:r>
      <w:r w:rsidR="00A40674" w:rsidRPr="00A40674">
        <w:t xml:space="preserve">nvironment </w:t>
      </w:r>
      <w:r w:rsidR="00A40674">
        <w:t>D</w:t>
      </w:r>
      <w:r w:rsidR="00A40674" w:rsidRPr="00A40674">
        <w:t xml:space="preserve">ebug </w:t>
      </w:r>
      <w:r w:rsidR="00A40674">
        <w:t>L</w:t>
      </w:r>
      <w:r w:rsidR="00A40674" w:rsidRPr="00A40674">
        <w:t>ogging</w:t>
      </w:r>
    </w:p>
    <w:p w14:paraId="3AAB99FE" w14:textId="24E77E0D" w:rsidR="00A40674" w:rsidRDefault="00A40674" w:rsidP="00A40674">
      <w:bookmarkStart w:id="2" w:name="_Toc105827979"/>
      <w:r>
        <w:t xml:space="preserve">On one Windows XP client machine, </w:t>
      </w:r>
      <w:r w:rsidRPr="00A40674">
        <w:t xml:space="preserve">enable </w:t>
      </w:r>
      <w:proofErr w:type="gramStart"/>
      <w:r w:rsidRPr="00A40674">
        <w:t>user environment debug loggin</w:t>
      </w:r>
      <w:r>
        <w:t>g</w:t>
      </w:r>
      <w:proofErr w:type="gramEnd"/>
      <w:r>
        <w:t>.</w:t>
      </w:r>
    </w:p>
    <w:p w14:paraId="453B151B" w14:textId="77777777" w:rsidR="00A40674" w:rsidRDefault="00A40674" w:rsidP="00A40674">
      <w:r>
        <w:t>How to enable user environment debug logging in retail builds of Windows</w:t>
      </w:r>
    </w:p>
    <w:p w14:paraId="30459763" w14:textId="06A593FD" w:rsidR="00A40674" w:rsidRDefault="00A40674" w:rsidP="00A40674">
      <w:r>
        <w:t>http://support.microsoft.com/kb/221833</w:t>
      </w:r>
    </w:p>
    <w:bookmarkEnd w:id="2"/>
    <w:p w14:paraId="5D66193D" w14:textId="15AB428D" w:rsidR="00BE2CBF" w:rsidRDefault="00BE2CBF" w:rsidP="002E4F9D">
      <w:pPr>
        <w:pStyle w:val="Heading2"/>
      </w:pPr>
      <w:r>
        <w:t>Goal</w:t>
      </w:r>
    </w:p>
    <w:p w14:paraId="230373C0" w14:textId="192AAA34" w:rsidR="00A40674" w:rsidRDefault="00A40674" w:rsidP="00A40674">
      <w:r>
        <w:t xml:space="preserve">By reading the uerenv.log, find line with following </w:t>
      </w:r>
      <w:r w:rsidR="00635247">
        <w:t>information</w:t>
      </w:r>
    </w:p>
    <w:p w14:paraId="5FDB77F6" w14:textId="6FF3BC04" w:rsidR="00A40674" w:rsidRDefault="00A40674" w:rsidP="00A40674">
      <w:pPr>
        <w:pStyle w:val="ListParagraph"/>
        <w:numPr>
          <w:ilvl w:val="0"/>
          <w:numId w:val="22"/>
        </w:numPr>
      </w:pPr>
      <w:r>
        <w:t>Get User SID</w:t>
      </w:r>
    </w:p>
    <w:p w14:paraId="3434FDA7" w14:textId="7480E92D" w:rsidR="00A40674" w:rsidRDefault="00A40674" w:rsidP="00A40674">
      <w:pPr>
        <w:pStyle w:val="ListParagraph"/>
        <w:numPr>
          <w:ilvl w:val="0"/>
          <w:numId w:val="22"/>
        </w:numPr>
      </w:pPr>
      <w:r>
        <w:t>Get User OU name</w:t>
      </w:r>
    </w:p>
    <w:p w14:paraId="107E49C7" w14:textId="31D78DC8" w:rsidR="00A40674" w:rsidRDefault="00A40674" w:rsidP="00A40674">
      <w:pPr>
        <w:pStyle w:val="ListParagraph"/>
        <w:numPr>
          <w:ilvl w:val="0"/>
          <w:numId w:val="22"/>
        </w:numPr>
      </w:pPr>
      <w:r>
        <w:t>Get the GUID of Default Domain Policy</w:t>
      </w:r>
    </w:p>
    <w:p w14:paraId="218F3962" w14:textId="2D39B2CA" w:rsidR="00A40674" w:rsidRDefault="00A40674" w:rsidP="0010579F">
      <w:pPr>
        <w:pStyle w:val="ListParagraph"/>
        <w:numPr>
          <w:ilvl w:val="0"/>
          <w:numId w:val="22"/>
        </w:numPr>
      </w:pPr>
      <w:r>
        <w:t xml:space="preserve">Get the GPC and GPT version of </w:t>
      </w:r>
      <w:r>
        <w:t>Default Domain Policy</w:t>
      </w:r>
    </w:p>
    <w:p w14:paraId="14D05B45" w14:textId="2EE7A855" w:rsidR="00635247" w:rsidRDefault="00635247" w:rsidP="0010579F">
      <w:pPr>
        <w:pStyle w:val="ListParagraph"/>
        <w:numPr>
          <w:ilvl w:val="0"/>
          <w:numId w:val="22"/>
        </w:numPr>
      </w:pPr>
      <w:r>
        <w:t xml:space="preserve">Get the line indicating that the Enforced flag is </w:t>
      </w:r>
      <w:proofErr w:type="gramStart"/>
      <w:r>
        <w:t>enabled.</w:t>
      </w:r>
      <w:proofErr w:type="gramEnd"/>
    </w:p>
    <w:p w14:paraId="08319428" w14:textId="2D77B0C3" w:rsidR="00635247" w:rsidRDefault="00635247" w:rsidP="0010579F">
      <w:pPr>
        <w:pStyle w:val="ListParagraph"/>
        <w:numPr>
          <w:ilvl w:val="0"/>
          <w:numId w:val="22"/>
        </w:numPr>
      </w:pPr>
      <w:r>
        <w:t xml:space="preserve">Get the line indicating that the Block Inheritance is </w:t>
      </w:r>
      <w:proofErr w:type="gramStart"/>
      <w:r>
        <w:t>enabled.</w:t>
      </w:r>
      <w:proofErr w:type="gramEnd"/>
    </w:p>
    <w:p w14:paraId="63C4E89A" w14:textId="649D5880" w:rsidR="00635247" w:rsidRDefault="00635247" w:rsidP="0010579F">
      <w:pPr>
        <w:pStyle w:val="ListParagraph"/>
        <w:numPr>
          <w:ilvl w:val="0"/>
          <w:numId w:val="22"/>
        </w:numPr>
      </w:pPr>
      <w:r>
        <w:t xml:space="preserve">Get the line indicating that User does not have sufficient permission to apply one </w:t>
      </w:r>
      <w:proofErr w:type="gramStart"/>
      <w:r>
        <w:t>GPO.</w:t>
      </w:r>
      <w:proofErr w:type="gramEnd"/>
    </w:p>
    <w:p w14:paraId="0E993441" w14:textId="649D5880" w:rsidR="00A40674" w:rsidRDefault="00A40674" w:rsidP="00A40674">
      <w:pPr>
        <w:pStyle w:val="Heading2"/>
      </w:pPr>
      <w:r>
        <w:t>Reference</w:t>
      </w:r>
    </w:p>
    <w:p w14:paraId="16903458" w14:textId="07CAA289" w:rsidR="00A40674" w:rsidRDefault="00A40674" w:rsidP="00A40674">
      <w:r w:rsidRPr="00A40674">
        <w:t xml:space="preserve">Interpreting </w:t>
      </w:r>
      <w:proofErr w:type="spellStart"/>
      <w:r w:rsidRPr="00A40674">
        <w:t>Userenv</w:t>
      </w:r>
      <w:proofErr w:type="spellEnd"/>
      <w:r w:rsidRPr="00A40674">
        <w:t xml:space="preserve"> log files</w:t>
      </w:r>
    </w:p>
    <w:p w14:paraId="26765850" w14:textId="629EAA0B" w:rsidR="00A40674" w:rsidRDefault="00635247" w:rsidP="00A40674">
      <w:hyperlink r:id="rId15" w:history="1">
        <w:r w:rsidRPr="00601164">
          <w:rPr>
            <w:rStyle w:val="Hyperlink"/>
          </w:rPr>
          <w:t>http://technet.microsoft.com/en-us/library/cc786775.aspx</w:t>
        </w:r>
      </w:hyperlink>
    </w:p>
    <w:p w14:paraId="3A961595" w14:textId="77777777" w:rsidR="00635247" w:rsidRDefault="00635247" w:rsidP="00635247">
      <w:pPr>
        <w:ind w:left="0"/>
      </w:pPr>
    </w:p>
    <w:p w14:paraId="01A21AEA" w14:textId="049A227F" w:rsidR="00635247" w:rsidRDefault="00635247" w:rsidP="00635247">
      <w:pPr>
        <w:pStyle w:val="Heading1"/>
      </w:pPr>
      <w:r>
        <w:lastRenderedPageBreak/>
        <w:t>Exercise 2</w:t>
      </w:r>
      <w:r>
        <w:t xml:space="preserve"> </w:t>
      </w:r>
      <w:r>
        <w:t xml:space="preserve">Group Policy Service </w:t>
      </w:r>
      <w:r>
        <w:t>D</w:t>
      </w:r>
      <w:r w:rsidRPr="00A40674">
        <w:t xml:space="preserve">ebug </w:t>
      </w:r>
      <w:r>
        <w:t>L</w:t>
      </w:r>
      <w:r w:rsidRPr="00A40674">
        <w:t>ogging</w:t>
      </w:r>
    </w:p>
    <w:p w14:paraId="42EF3031" w14:textId="7AEEDDDB" w:rsidR="00635247" w:rsidRDefault="00635247" w:rsidP="00635247">
      <w:r>
        <w:t xml:space="preserve">On one Windows </w:t>
      </w:r>
      <w:r>
        <w:t>7</w:t>
      </w:r>
      <w:r>
        <w:t xml:space="preserve"> client machine, </w:t>
      </w:r>
      <w:r w:rsidRPr="00A40674">
        <w:t xml:space="preserve">enable </w:t>
      </w:r>
      <w:r>
        <w:t xml:space="preserve">GPSVC </w:t>
      </w:r>
      <w:r w:rsidRPr="00A40674">
        <w:t>debug loggin</w:t>
      </w:r>
      <w:r>
        <w:t>g.</w:t>
      </w:r>
    </w:p>
    <w:p w14:paraId="12BF6B26" w14:textId="77777777" w:rsidR="00635247" w:rsidRPr="00E91F1B" w:rsidRDefault="00635247" w:rsidP="00635247">
      <w:r w:rsidRPr="00E91F1B">
        <w:t>Key: HKLM\Software\Microsoft\Windows NT\</w:t>
      </w:r>
      <w:proofErr w:type="spellStart"/>
      <w:r w:rsidRPr="00E91F1B">
        <w:t>CurrentVersion</w:t>
      </w:r>
      <w:proofErr w:type="spellEnd"/>
      <w:r w:rsidRPr="00E91F1B">
        <w:t>\Diagnostics</w:t>
      </w:r>
    </w:p>
    <w:p w14:paraId="547E3CA3" w14:textId="77777777" w:rsidR="00635247" w:rsidRPr="00E91F1B" w:rsidRDefault="00635247" w:rsidP="00635247">
      <w:r w:rsidRPr="00E91F1B">
        <w:t xml:space="preserve">Value Name </w:t>
      </w:r>
      <w:proofErr w:type="spellStart"/>
      <w:r w:rsidRPr="00E91F1B">
        <w:t>GPSvcDebugLevel</w:t>
      </w:r>
      <w:proofErr w:type="spellEnd"/>
      <w:r w:rsidRPr="00E91F1B">
        <w:t xml:space="preserve"> </w:t>
      </w:r>
    </w:p>
    <w:p w14:paraId="09E91D06" w14:textId="77777777" w:rsidR="00635247" w:rsidRPr="00E91F1B" w:rsidRDefault="00635247" w:rsidP="00635247">
      <w:r w:rsidRPr="00E91F1B">
        <w:t xml:space="preserve">Value Type: REG_DWORD </w:t>
      </w:r>
    </w:p>
    <w:p w14:paraId="4F0B208F" w14:textId="77777777" w:rsidR="00635247" w:rsidRPr="00E91F1B" w:rsidRDefault="00635247" w:rsidP="00635247">
      <w:r w:rsidRPr="00E91F1B">
        <w:t>Value data: 30002 (Hexadecimal)  </w:t>
      </w:r>
    </w:p>
    <w:p w14:paraId="78ECDC52" w14:textId="77777777" w:rsidR="00635247" w:rsidRPr="0014451C" w:rsidRDefault="00635247" w:rsidP="00635247">
      <w:r>
        <w:t>Log File location:</w:t>
      </w:r>
      <w:r w:rsidRPr="00E91F1B">
        <w:t xml:space="preserve"> %</w:t>
      </w:r>
      <w:proofErr w:type="spellStart"/>
      <w:r w:rsidRPr="00E91F1B">
        <w:t>Systemroot</w:t>
      </w:r>
      <w:proofErr w:type="spellEnd"/>
      <w:r w:rsidRPr="00E91F1B">
        <w:t>%\Debug\</w:t>
      </w:r>
      <w:proofErr w:type="spellStart"/>
      <w:r w:rsidRPr="00E91F1B">
        <w:t>UserMode</w:t>
      </w:r>
      <w:proofErr w:type="spellEnd"/>
      <w:r w:rsidRPr="00E91F1B">
        <w:t>\gpsvc.log</w:t>
      </w:r>
    </w:p>
    <w:p w14:paraId="2C4BA75B" w14:textId="77777777" w:rsidR="00635247" w:rsidRDefault="00635247" w:rsidP="00635247">
      <w:pPr>
        <w:pStyle w:val="Heading2"/>
      </w:pPr>
      <w:r>
        <w:t>Goal</w:t>
      </w:r>
    </w:p>
    <w:p w14:paraId="6D600BF2" w14:textId="28976348" w:rsidR="00635247" w:rsidRDefault="00635247" w:rsidP="00635247">
      <w:r>
        <w:t xml:space="preserve">By reading the </w:t>
      </w:r>
      <w:r>
        <w:t>gpsvc</w:t>
      </w:r>
      <w:r>
        <w:t>.log, find line with following information</w:t>
      </w:r>
    </w:p>
    <w:p w14:paraId="6663BF56" w14:textId="77777777" w:rsidR="00635247" w:rsidRDefault="00635247" w:rsidP="00635247">
      <w:pPr>
        <w:pStyle w:val="ListParagraph"/>
        <w:numPr>
          <w:ilvl w:val="0"/>
          <w:numId w:val="23"/>
        </w:numPr>
      </w:pPr>
      <w:r>
        <w:t>Get the GPC and GPT version of Default Domain Policy</w:t>
      </w:r>
    </w:p>
    <w:p w14:paraId="340CDEB4" w14:textId="5F3A3386" w:rsidR="00E303B5" w:rsidRDefault="00E303B5" w:rsidP="00635247">
      <w:pPr>
        <w:pStyle w:val="ListParagraph"/>
        <w:numPr>
          <w:ilvl w:val="0"/>
          <w:numId w:val="23"/>
        </w:numPr>
      </w:pPr>
      <w:r>
        <w:t xml:space="preserve">Get the gpt.ini path of </w:t>
      </w:r>
      <w:r>
        <w:t>Default Domain Policy</w:t>
      </w:r>
    </w:p>
    <w:p w14:paraId="1BB033DD" w14:textId="77777777" w:rsidR="00635247" w:rsidRDefault="00635247" w:rsidP="00635247">
      <w:pPr>
        <w:pStyle w:val="ListParagraph"/>
        <w:numPr>
          <w:ilvl w:val="0"/>
          <w:numId w:val="23"/>
        </w:numPr>
      </w:pPr>
      <w:r>
        <w:t xml:space="preserve">Get the line indicating that the Enforced flag is </w:t>
      </w:r>
      <w:proofErr w:type="gramStart"/>
      <w:r>
        <w:t>enabled.</w:t>
      </w:r>
      <w:proofErr w:type="gramEnd"/>
    </w:p>
    <w:p w14:paraId="51C27528" w14:textId="77777777" w:rsidR="00635247" w:rsidRDefault="00635247" w:rsidP="00635247">
      <w:pPr>
        <w:pStyle w:val="ListParagraph"/>
        <w:numPr>
          <w:ilvl w:val="0"/>
          <w:numId w:val="23"/>
        </w:numPr>
      </w:pPr>
      <w:r>
        <w:t xml:space="preserve">Get the line indicating that the Block Inheritance is </w:t>
      </w:r>
      <w:proofErr w:type="gramStart"/>
      <w:r>
        <w:t>enabled.</w:t>
      </w:r>
      <w:proofErr w:type="gramEnd"/>
    </w:p>
    <w:p w14:paraId="2C157180" w14:textId="77777777" w:rsidR="00635247" w:rsidRDefault="00635247" w:rsidP="00635247">
      <w:pPr>
        <w:pStyle w:val="ListParagraph"/>
        <w:numPr>
          <w:ilvl w:val="0"/>
          <w:numId w:val="23"/>
        </w:numPr>
      </w:pPr>
      <w:r>
        <w:t xml:space="preserve">Get the line indicating that User does not have sufficient permission to apply one </w:t>
      </w:r>
      <w:proofErr w:type="gramStart"/>
      <w:r>
        <w:t>GPO.</w:t>
      </w:r>
      <w:proofErr w:type="gramEnd"/>
    </w:p>
    <w:p w14:paraId="75D41AD7" w14:textId="73DAC5F6" w:rsidR="00635247" w:rsidRDefault="00635247" w:rsidP="00635247">
      <w:pPr>
        <w:pStyle w:val="ListParagraph"/>
        <w:numPr>
          <w:ilvl w:val="0"/>
          <w:numId w:val="23"/>
        </w:numPr>
      </w:pPr>
      <w:r>
        <w:t xml:space="preserve">Get the start time of Registry CSE </w:t>
      </w:r>
      <w:r w:rsidR="00E303B5">
        <w:t>processing.</w:t>
      </w:r>
    </w:p>
    <w:p w14:paraId="0F777BC6" w14:textId="77777777" w:rsidR="00635247" w:rsidRDefault="00635247" w:rsidP="00E303B5"/>
    <w:p w14:paraId="0A63DC73" w14:textId="77777777" w:rsidR="00E303B5" w:rsidRDefault="00E303B5" w:rsidP="00E303B5"/>
    <w:p w14:paraId="7BEE5790" w14:textId="5C814272" w:rsidR="00635247" w:rsidRDefault="00E303B5" w:rsidP="00E303B5">
      <w:pPr>
        <w:pStyle w:val="Heading1"/>
      </w:pPr>
      <w:r>
        <w:lastRenderedPageBreak/>
        <w:t xml:space="preserve">Exercise </w:t>
      </w:r>
      <w:r>
        <w:t>3</w:t>
      </w:r>
      <w:r>
        <w:t xml:space="preserve"> Group Policy </w:t>
      </w:r>
      <w:r w:rsidRPr="00874D8B">
        <w:t>Template</w:t>
      </w:r>
      <w:r>
        <w:t xml:space="preserve"> Reading</w:t>
      </w:r>
    </w:p>
    <w:p w14:paraId="65DF03ED" w14:textId="300D0A51" w:rsidR="00E303B5" w:rsidRDefault="00E303B5" w:rsidP="00E303B5">
      <w:proofErr w:type="gramStart"/>
      <w:r>
        <w:t>Create a new GPO</w:t>
      </w:r>
      <w:proofErr w:type="gramEnd"/>
      <w:r>
        <w:t xml:space="preserve">, </w:t>
      </w:r>
      <w:proofErr w:type="gramStart"/>
      <w:r>
        <w:t>configure following computer settings</w:t>
      </w:r>
      <w:proofErr w:type="gramEnd"/>
      <w:r w:rsidR="00EB6A93">
        <w:t>:</w:t>
      </w:r>
    </w:p>
    <w:p w14:paraId="13756321" w14:textId="6A41B4B4" w:rsidR="00E303B5" w:rsidRDefault="00E303B5" w:rsidP="00EB6A93">
      <w:pPr>
        <w:pStyle w:val="ListParagraph"/>
        <w:numPr>
          <w:ilvl w:val="0"/>
          <w:numId w:val="24"/>
        </w:numPr>
      </w:pPr>
      <w:r>
        <w:t>Windows Settings / Startup Scripts</w:t>
      </w:r>
    </w:p>
    <w:p w14:paraId="087E1C2D" w14:textId="4287E739" w:rsidR="00E303B5" w:rsidRDefault="00E303B5" w:rsidP="00EB6A93">
      <w:pPr>
        <w:pStyle w:val="ListParagraph"/>
        <w:numPr>
          <w:ilvl w:val="0"/>
          <w:numId w:val="24"/>
        </w:numPr>
      </w:pPr>
      <w:r>
        <w:t>Windows Settings</w:t>
      </w:r>
      <w:r>
        <w:t xml:space="preserve"> / Shutdown</w:t>
      </w:r>
      <w:r>
        <w:t xml:space="preserve"> Scripts</w:t>
      </w:r>
    </w:p>
    <w:p w14:paraId="7B28E0B7" w14:textId="52A74D06" w:rsidR="00E303B5" w:rsidRDefault="00E303B5" w:rsidP="00EB6A93">
      <w:pPr>
        <w:pStyle w:val="ListParagraph"/>
        <w:numPr>
          <w:ilvl w:val="0"/>
          <w:numId w:val="24"/>
        </w:numPr>
      </w:pPr>
      <w:r>
        <w:t xml:space="preserve">Windows Settings / Local Policies / Security Options / </w:t>
      </w:r>
      <w:r w:rsidRPr="00E303B5">
        <w:t>Interactive logon: Do not display last user name</w:t>
      </w:r>
    </w:p>
    <w:p w14:paraId="0DC33C4A" w14:textId="774D115C" w:rsidR="00E303B5" w:rsidRDefault="00E303B5" w:rsidP="00EB6A93">
      <w:pPr>
        <w:pStyle w:val="ListParagraph"/>
        <w:numPr>
          <w:ilvl w:val="0"/>
          <w:numId w:val="24"/>
        </w:numPr>
      </w:pPr>
      <w:r>
        <w:t xml:space="preserve">Windows Settings / Local Policies / Security Options </w:t>
      </w:r>
      <w:r>
        <w:t>/ User Rights Assignment / Allow l</w:t>
      </w:r>
      <w:r w:rsidRPr="00E303B5">
        <w:t>og on locally</w:t>
      </w:r>
    </w:p>
    <w:p w14:paraId="06B69EF7" w14:textId="2DF0E863" w:rsidR="00EB6A93" w:rsidRDefault="00EB6A93" w:rsidP="00E303B5">
      <w:r>
        <w:t>C</w:t>
      </w:r>
      <w:r>
        <w:t xml:space="preserve">onfigure following </w:t>
      </w:r>
      <w:r>
        <w:t>user</w:t>
      </w:r>
      <w:r>
        <w:t xml:space="preserve"> settings</w:t>
      </w:r>
    </w:p>
    <w:p w14:paraId="1968ACE0" w14:textId="44D4268C" w:rsidR="00E303B5" w:rsidRDefault="00E303B5" w:rsidP="00EB6A93">
      <w:pPr>
        <w:pStyle w:val="ListParagraph"/>
        <w:numPr>
          <w:ilvl w:val="0"/>
          <w:numId w:val="25"/>
        </w:numPr>
      </w:pPr>
      <w:r w:rsidRPr="00E303B5">
        <w:t>Administrative Templates\Desktop\Hide and Disable all items on the desktop</w:t>
      </w:r>
    </w:p>
    <w:p w14:paraId="2D9FD521" w14:textId="3CCDFCEC" w:rsidR="00EB6A93" w:rsidRDefault="00EB6A93" w:rsidP="00EB6A93">
      <w:r>
        <w:t>Find out the corresponding file within SYSVOL folder.</w:t>
      </w:r>
    </w:p>
    <w:p w14:paraId="073C83EA" w14:textId="77777777" w:rsidR="00EB6A93" w:rsidRDefault="00EB6A93" w:rsidP="00E303B5"/>
    <w:p w14:paraId="379D6E5E" w14:textId="67C029AE" w:rsidR="00EB6A93" w:rsidRDefault="00EB6A93" w:rsidP="00E303B5">
      <w:r>
        <w:t xml:space="preserve">Note: Try to use the tool below to read </w:t>
      </w:r>
      <w:proofErr w:type="spellStart"/>
      <w:r>
        <w:t>registry.pol</w:t>
      </w:r>
      <w:proofErr w:type="spellEnd"/>
    </w:p>
    <w:p w14:paraId="5FBCD694" w14:textId="77673A28" w:rsidR="00E303B5" w:rsidRPr="00E303B5" w:rsidRDefault="00E303B5" w:rsidP="00E303B5">
      <w:r w:rsidRPr="00E303B5">
        <w:t>http://gpoguy.com/free-tools/free-tools-library/registry-pol-v</w:t>
      </w:r>
      <w:bookmarkStart w:id="3" w:name="_GoBack"/>
      <w:bookmarkEnd w:id="3"/>
      <w:r w:rsidRPr="00E303B5">
        <w:t>iewer-utility/</w:t>
      </w:r>
    </w:p>
    <w:sectPr w:rsidR="00E303B5" w:rsidRPr="00E303B5" w:rsidSect="002E4F9D">
      <w:headerReference w:type="even" r:id="rId16"/>
      <w:headerReference w:type="default" r:id="rId17"/>
      <w:footerReference w:type="even" r:id="rId18"/>
      <w:footerReference w:type="default" r:id="rId19"/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FCCAE" w14:textId="77777777" w:rsidR="00685C38" w:rsidRDefault="00685C38">
      <w:pPr>
        <w:spacing w:after="0" w:line="240" w:lineRule="auto"/>
      </w:pPr>
      <w:r>
        <w:separator/>
      </w:r>
    </w:p>
  </w:endnote>
  <w:endnote w:type="continuationSeparator" w:id="0">
    <w:p w14:paraId="2DBFCB18" w14:textId="77777777" w:rsidR="00685C38" w:rsidRDefault="0068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Franklin Gothic Book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Trebuchet MS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A5075" w14:textId="77777777" w:rsidR="0073046E" w:rsidRDefault="0073046E" w:rsidP="004B3635">
    <w:pPr>
      <w:pStyle w:val="Footer"/>
    </w:pPr>
  </w:p>
  <w:p w14:paraId="4E9A5076" w14:textId="2D5E3EFA" w:rsidR="0073046E" w:rsidRDefault="0073046E">
    <w:pPr>
      <w:pStyle w:val="Footer"/>
    </w:pPr>
    <w:r>
      <w:rPr>
        <w:bCs w:val="0"/>
      </w:rPr>
      <w:fldChar w:fldCharType="begin"/>
    </w:r>
    <w:r>
      <w:instrText xml:space="preserve"> PAGE   \* MERGEFORMAT </w:instrText>
    </w:r>
    <w:r>
      <w:rPr>
        <w:bCs w:val="0"/>
      </w:rPr>
      <w:fldChar w:fldCharType="separate"/>
    </w:r>
    <w:r w:rsidR="00EB6A93">
      <w:rPr>
        <w:noProof/>
      </w:rPr>
      <w:t>4</w:t>
    </w:r>
    <w:r>
      <w:rPr>
        <w:bCs w:val="0"/>
        <w:noProof/>
      </w:rPr>
      <w:fldChar w:fldCharType="end"/>
    </w:r>
    <w:r>
      <w:tab/>
    </w:r>
    <w:r>
      <w:tab/>
    </w:r>
    <w:r w:rsidRPr="00BF2211">
      <w:t xml:space="preserve">© </w:t>
    </w:r>
    <w:sdt>
      <w:sdtPr>
        <w:rPr>
          <w:bCs w:val="0"/>
        </w:rPr>
        <w:alias w:val="Publish Date"/>
        <w:tag w:val="Publish Date"/>
        <w:id w:val="48113230"/>
        <w:dataBinding w:prefixMappings="xmlns:ns0='http://schemas.microsoft.com/office/2006/coverPageProps' " w:xpath="/ns0:CoverPageProperties[1]/ns0:PublishDate[1]" w:storeItemID="{55AF091B-3C7A-41E3-B477-F2FDAA23CFDA}"/>
        <w:date w:fullDate="2014-02-17T00:00:00Z">
          <w:dateFormat w:val="yyyy"/>
          <w:lid w:val="en-US"/>
          <w:storeMappedDataAs w:val="dateTime"/>
          <w:calendar w:val="gregorian"/>
        </w:date>
      </w:sdtPr>
      <w:sdtEndPr/>
      <w:sdtContent>
        <w:r w:rsidR="00E41DE2">
          <w:rPr>
            <w:bCs w:val="0"/>
          </w:rPr>
          <w:t>2014</w:t>
        </w:r>
      </w:sdtContent>
    </w:sdt>
    <w:r w:rsidRPr="00BF2211">
      <w:t xml:space="preserve"> Microsoft Corporation.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A5077" w14:textId="1788072C" w:rsidR="0073046E" w:rsidRDefault="0073046E" w:rsidP="004B3635">
    <w:pPr>
      <w:pStyle w:val="Footer"/>
    </w:pPr>
  </w:p>
  <w:p w14:paraId="4E9A5078" w14:textId="77777777" w:rsidR="0073046E" w:rsidRPr="002258B1" w:rsidRDefault="00685C38" w:rsidP="002258B1">
    <w:pPr>
      <w:pStyle w:val="Footer"/>
    </w:pPr>
    <w:sdt>
      <w:sdtPr>
        <w:alias w:val="Category"/>
        <w:id w:val="4811323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3046E">
          <w:rPr>
            <w:lang w:val="en-IN"/>
          </w:rPr>
          <w:t>Microsoft Confidential - For Internal Use Only</w:t>
        </w:r>
      </w:sdtContent>
    </w:sdt>
    <w:r w:rsidR="0073046E">
      <w:tab/>
    </w:r>
    <w:r w:rsidR="0073046E">
      <w:tab/>
    </w:r>
    <w:r w:rsidR="0073046E">
      <w:fldChar w:fldCharType="begin"/>
    </w:r>
    <w:r w:rsidR="0073046E">
      <w:instrText xml:space="preserve"> PAGE   \* MERGEFORMAT </w:instrText>
    </w:r>
    <w:r w:rsidR="0073046E">
      <w:fldChar w:fldCharType="separate"/>
    </w:r>
    <w:r w:rsidR="00EB6A93">
      <w:rPr>
        <w:noProof/>
      </w:rPr>
      <w:t>3</w:t>
    </w:r>
    <w:r w:rsidR="007304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CF053" w14:textId="77777777" w:rsidR="00685C38" w:rsidRDefault="00685C38">
      <w:pPr>
        <w:spacing w:after="0" w:line="240" w:lineRule="auto"/>
      </w:pPr>
      <w:r>
        <w:separator/>
      </w:r>
    </w:p>
  </w:footnote>
  <w:footnote w:type="continuationSeparator" w:id="0">
    <w:p w14:paraId="0D890055" w14:textId="77777777" w:rsidR="00685C38" w:rsidRDefault="0068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A5071" w14:textId="4A04B0D5" w:rsidR="0073046E" w:rsidRDefault="00685C38" w:rsidP="004B3635">
    <w:pPr>
      <w:pStyle w:val="Header"/>
      <w:rPr>
        <w:b/>
        <w:sz w:val="24"/>
        <w:szCs w:val="24"/>
      </w:rPr>
    </w:pPr>
    <w:sdt>
      <w:sdtPr>
        <w:rPr>
          <w:szCs w:val="18"/>
        </w:rPr>
        <w:alias w:val="Subject"/>
        <w:id w:val="-113109063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40674">
          <w:rPr>
            <w:szCs w:val="18"/>
          </w:rPr>
          <w:t>Lab 02: How Group Policy Works</w:t>
        </w:r>
      </w:sdtContent>
    </w:sdt>
    <w:r w:rsidR="0073046E">
      <w:tab/>
    </w:r>
    <w:r w:rsidR="0073046E">
      <w:tab/>
    </w:r>
    <w:sdt>
      <w:sdtPr>
        <w:rPr>
          <w:rStyle w:val="StatusTextChar"/>
        </w:rPr>
        <w:alias w:val="Comments"/>
        <w:tag w:val="Comments"/>
        <w:id w:val="90772468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>
        <w:rPr>
          <w:rStyle w:val="StatusTextChar"/>
        </w:rPr>
      </w:sdtEndPr>
      <w:sdtContent>
        <w:r w:rsidR="00E41DE2">
          <w:rPr>
            <w:rStyle w:val="StatusTextChar"/>
          </w:rPr>
          <w:t>V1.0</w:t>
        </w:r>
      </w:sdtContent>
    </w:sdt>
  </w:p>
  <w:p w14:paraId="4E9A5072" w14:textId="77777777" w:rsidR="0073046E" w:rsidRPr="002258B1" w:rsidRDefault="0050304F" w:rsidP="0073046E">
    <w:pPr>
      <w:pStyle w:val="Header"/>
    </w:pPr>
    <w:fldSimple w:instr=" STYLEREF  &quot;Heading 1&quot; \l  \* MERGEFORMAT ">
      <w:r w:rsidR="00EB6A93">
        <w:rPr>
          <w:noProof/>
        </w:rPr>
        <w:t>Exercise 3 Group Policy Template Reading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A5073" w14:textId="7F9A1979" w:rsidR="0073046E" w:rsidRDefault="00685C38" w:rsidP="004B3635">
    <w:pPr>
      <w:pStyle w:val="Header"/>
      <w:rPr>
        <w:szCs w:val="18"/>
      </w:rPr>
    </w:pPr>
    <w:sdt>
      <w:sdtPr>
        <w:rPr>
          <w:rStyle w:val="StatusTextChar"/>
        </w:rPr>
        <w:alias w:val="Comments"/>
        <w:tag w:val="Comments"/>
        <w:id w:val="4811321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>
        <w:rPr>
          <w:rStyle w:val="StatusTextChar"/>
        </w:rPr>
      </w:sdtEndPr>
      <w:sdtContent>
        <w:r w:rsidR="00E41DE2">
          <w:rPr>
            <w:rStyle w:val="StatusTextChar"/>
          </w:rPr>
          <w:t>V1.0</w:t>
        </w:r>
      </w:sdtContent>
    </w:sdt>
    <w:r w:rsidR="0073046E">
      <w:rPr>
        <w:szCs w:val="18"/>
      </w:rPr>
      <w:tab/>
    </w:r>
    <w:r w:rsidR="0073046E">
      <w:rPr>
        <w:szCs w:val="18"/>
      </w:rPr>
      <w:tab/>
    </w:r>
    <w:sdt>
      <w:sdtPr>
        <w:alias w:val="Title"/>
        <w:id w:val="4811321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1DE2">
          <w:t>Supporting Group Policy</w:t>
        </w:r>
      </w:sdtContent>
    </w:sdt>
    <w:r w:rsidR="0073046E" w:rsidRPr="004543DD">
      <w:rPr>
        <w:szCs w:val="18"/>
      </w:rPr>
      <w:t xml:space="preserve">  </w:t>
    </w:r>
  </w:p>
  <w:p w14:paraId="4E9A5074" w14:textId="77777777" w:rsidR="0073046E" w:rsidRPr="002258B1" w:rsidRDefault="0073046E" w:rsidP="007E4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14FB1DD2"/>
    <w:multiLevelType w:val="multilevel"/>
    <w:tmpl w:val="233E7812"/>
    <w:lvl w:ilvl="0">
      <w:start w:val="1"/>
      <w:numFmt w:val="lowerLetter"/>
      <w:pStyle w:val="Lab2Tpl"/>
      <w:lvlText w:val="%1."/>
      <w:lvlJc w:val="left"/>
      <w:pPr>
        <w:tabs>
          <w:tab w:val="num" w:pos="1020"/>
        </w:tabs>
        <w:ind w:left="1020" w:hanging="360"/>
      </w:pPr>
      <w:rPr>
        <w:rFonts w:ascii="Times New Roman Bold" w:hAnsi="Times New Roman Bold" w:hint="default"/>
        <w:b/>
        <w:i w:val="0"/>
        <w:sz w:val="19"/>
      </w:rPr>
    </w:lvl>
    <w:lvl w:ilvl="1">
      <w:start w:val="1"/>
      <w:numFmt w:val="lowerLetter"/>
      <w:lvlText w:val="%2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0"/>
      </w:pPr>
      <w:rPr>
        <w:rFonts w:hint="default"/>
      </w:rPr>
    </w:lvl>
  </w:abstractNum>
  <w:abstractNum w:abstractNumId="2">
    <w:nsid w:val="1CF04C70"/>
    <w:multiLevelType w:val="hybridMultilevel"/>
    <w:tmpl w:val="75887F3C"/>
    <w:lvl w:ilvl="0" w:tplc="EE46925C">
      <w:start w:val="1"/>
      <w:numFmt w:val="bullet"/>
      <w:pStyle w:val="ListBulletedItem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9A6961"/>
    <w:multiLevelType w:val="hybridMultilevel"/>
    <w:tmpl w:val="E446FB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F242630"/>
    <w:multiLevelType w:val="multilevel"/>
    <w:tmpl w:val="F578BA40"/>
    <w:styleLink w:val="Bullet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157335"/>
    <w:multiLevelType w:val="multilevel"/>
    <w:tmpl w:val="12A6F1AC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D32384"/>
    <w:multiLevelType w:val="hybridMultilevel"/>
    <w:tmpl w:val="7F4E7158"/>
    <w:lvl w:ilvl="0" w:tplc="734832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3AD71C12"/>
    <w:multiLevelType w:val="hybridMultilevel"/>
    <w:tmpl w:val="1D083F0A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BD818C3"/>
    <w:multiLevelType w:val="hybridMultilevel"/>
    <w:tmpl w:val="43881B8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D533A12"/>
    <w:multiLevelType w:val="hybridMultilevel"/>
    <w:tmpl w:val="7F4E7158"/>
    <w:lvl w:ilvl="0" w:tplc="734832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5D3805B3"/>
    <w:multiLevelType w:val="multilevel"/>
    <w:tmpl w:val="C720C666"/>
    <w:lvl w:ilvl="0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default"/>
        <w:b/>
        <w:i w:val="0"/>
        <w:sz w:val="19"/>
      </w:rPr>
    </w:lvl>
    <w:lvl w:ilvl="1">
      <w:start w:val="1"/>
      <w:numFmt w:val="lowerLetter"/>
      <w:lvlText w:val="%2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0"/>
      </w:pPr>
      <w:rPr>
        <w:rFonts w:hint="default"/>
      </w:rPr>
    </w:lvl>
  </w:abstractNum>
  <w:abstractNum w:abstractNumId="13">
    <w:nsid w:val="63962DF2"/>
    <w:multiLevelType w:val="multilevel"/>
    <w:tmpl w:val="A678C502"/>
    <w:styleLink w:val="CNumberNormal"/>
    <w:lvl w:ilvl="0">
      <w:start w:val="1"/>
      <w:numFmt w:val="decimal"/>
      <w:lvlText w:val="%1."/>
      <w:lvlJc w:val="left"/>
      <w:pPr>
        <w:tabs>
          <w:tab w:val="num" w:pos="432"/>
        </w:tabs>
        <w:ind w:left="504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  <w:rPr>
        <w:rFonts w:hint="default"/>
      </w:r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  <w:rPr>
        <w:rFonts w:hint="default"/>
      </w:r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  <w:rPr>
        <w:rFonts w:hint="default"/>
      </w:r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  <w:rPr>
        <w:rFonts w:hint="default"/>
      </w:r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  <w:rPr>
        <w:rFonts w:hint="default"/>
      </w:r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  <w:rPr>
        <w:rFonts w:hint="default"/>
      </w:rPr>
    </w:lvl>
  </w:abstractNum>
  <w:abstractNum w:abstractNumId="14">
    <w:nsid w:val="63CB3502"/>
    <w:multiLevelType w:val="multilevel"/>
    <w:tmpl w:val="1C983C5A"/>
    <w:lvl w:ilvl="0">
      <w:start w:val="1"/>
      <w:numFmt w:val="decimal"/>
      <w:pStyle w:val="Lab2Tpn"/>
      <w:lvlText w:val="%1."/>
      <w:lvlJc w:val="left"/>
      <w:pPr>
        <w:tabs>
          <w:tab w:val="num" w:pos="600"/>
        </w:tabs>
        <w:ind w:left="240" w:firstLine="0"/>
      </w:pPr>
      <w:rPr>
        <w:rFonts w:ascii="Times New Roman Bold" w:hAnsi="Times New Roman Bold" w:hint="default"/>
        <w:b/>
        <w:i w:val="0"/>
        <w:sz w:val="19"/>
      </w:rPr>
    </w:lvl>
    <w:lvl w:ilvl="1">
      <w:start w:val="1"/>
      <w:numFmt w:val="lowerLetter"/>
      <w:lvlText w:val="%2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0"/>
      </w:pPr>
      <w:rPr>
        <w:rFonts w:hint="default"/>
      </w:rPr>
    </w:lvl>
  </w:abstractNum>
  <w:abstractNum w:abstractNumId="15">
    <w:nsid w:val="6C843F8D"/>
    <w:multiLevelType w:val="hybridMultilevel"/>
    <w:tmpl w:val="FDF41DA4"/>
    <w:lvl w:ilvl="0" w:tplc="09823DAA">
      <w:start w:val="1"/>
      <w:numFmt w:val="decimal"/>
      <w:pStyle w:val="Numberedlist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800AB3"/>
    <w:multiLevelType w:val="multilevel"/>
    <w:tmpl w:val="5132845A"/>
    <w:styleLink w:val="CNumberBody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6"/>
        </w:tabs>
        <w:ind w:left="2736" w:hanging="50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312"/>
        </w:tabs>
        <w:ind w:left="3312" w:hanging="50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960" w:hanging="576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464"/>
        </w:tabs>
        <w:ind w:left="4464" w:hanging="504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5040"/>
        </w:tabs>
        <w:ind w:left="5040" w:hanging="504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5616"/>
        </w:tabs>
        <w:ind w:left="5616" w:hanging="504"/>
      </w:pPr>
      <w:rPr>
        <w:rFonts w:hint="default"/>
      </w:rPr>
    </w:lvl>
  </w:abstractNum>
  <w:abstractNum w:abstractNumId="17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45D7681"/>
    <w:multiLevelType w:val="hybridMultilevel"/>
    <w:tmpl w:val="F57E6F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90B600E"/>
    <w:multiLevelType w:val="multilevel"/>
    <w:tmpl w:val="939666DE"/>
    <w:styleLink w:val="CBulletBody"/>
    <w:lvl w:ilvl="0">
      <w:start w:val="1"/>
      <w:numFmt w:val="bullet"/>
      <w:lvlText w:val="■"/>
      <w:lvlJc w:val="left"/>
      <w:pPr>
        <w:tabs>
          <w:tab w:val="num" w:pos="864"/>
        </w:tabs>
        <w:ind w:left="864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>
      <w:start w:val="1"/>
      <w:numFmt w:val="bullet"/>
      <w:lvlText w:val="□"/>
      <w:lvlJc w:val="lef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b/>
        <w:i w:val="0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1728"/>
        </w:tabs>
        <w:ind w:left="1728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3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18"/>
        <w:szCs w:val="18"/>
      </w:rPr>
    </w:lvl>
    <w:lvl w:ilvl="4">
      <w:start w:val="1"/>
      <w:numFmt w:val="bullet"/>
      <w:lvlText w:val="»"/>
      <w:lvlJc w:val="left"/>
      <w:pPr>
        <w:tabs>
          <w:tab w:val="num" w:pos="2664"/>
        </w:tabs>
        <w:ind w:left="2664" w:hanging="432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5">
      <w:start w:val="1"/>
      <w:numFmt w:val="bullet"/>
      <w:lvlText w:val="›"/>
      <w:lvlJc w:val="left"/>
      <w:pPr>
        <w:tabs>
          <w:tab w:val="num" w:pos="3240"/>
        </w:tabs>
        <w:ind w:left="3240" w:hanging="504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6">
      <w:start w:val="1"/>
      <w:numFmt w:val="bullet"/>
      <w:lvlText w:val="≡"/>
      <w:lvlJc w:val="left"/>
      <w:pPr>
        <w:tabs>
          <w:tab w:val="num" w:pos="3672"/>
        </w:tabs>
        <w:ind w:left="3672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7">
      <w:start w:val="1"/>
      <w:numFmt w:val="bullet"/>
      <w:lvlText w:val="="/>
      <w:lvlJc w:val="left"/>
      <w:pPr>
        <w:tabs>
          <w:tab w:val="num" w:pos="4104"/>
        </w:tabs>
        <w:ind w:left="4104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8">
      <w:start w:val="1"/>
      <w:numFmt w:val="bullet"/>
      <w:lvlText w:val="-"/>
      <w:lvlJc w:val="left"/>
      <w:pPr>
        <w:tabs>
          <w:tab w:val="num" w:pos="4536"/>
        </w:tabs>
        <w:ind w:left="4536" w:hanging="36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</w:abstractNum>
  <w:abstractNum w:abstractNumId="20">
    <w:nsid w:val="7DEE65F0"/>
    <w:multiLevelType w:val="singleLevel"/>
    <w:tmpl w:val="72C68764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0"/>
  </w:num>
  <w:num w:numId="5">
    <w:abstractNumId w:val="9"/>
  </w:num>
  <w:num w:numId="6">
    <w:abstractNumId w:val="2"/>
  </w:num>
  <w:num w:numId="7">
    <w:abstractNumId w:val="20"/>
  </w:num>
  <w:num w:numId="8">
    <w:abstractNumId w:val="4"/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14"/>
  </w:num>
  <w:num w:numId="14">
    <w:abstractNumId w:val="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2"/>
  </w:num>
  <w:num w:numId="22">
    <w:abstractNumId w:val="6"/>
  </w:num>
  <w:num w:numId="23">
    <w:abstractNumId w:val="11"/>
  </w:num>
  <w:num w:numId="24">
    <w:abstractNumId w:val="18"/>
  </w:num>
  <w:num w:numId="25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04"/>
    <w:rsid w:val="000006EA"/>
    <w:rsid w:val="0000317E"/>
    <w:rsid w:val="000049C8"/>
    <w:rsid w:val="000141CD"/>
    <w:rsid w:val="000154E9"/>
    <w:rsid w:val="000217E8"/>
    <w:rsid w:val="00022A89"/>
    <w:rsid w:val="00023274"/>
    <w:rsid w:val="00027678"/>
    <w:rsid w:val="000307D0"/>
    <w:rsid w:val="000312BB"/>
    <w:rsid w:val="00031D1A"/>
    <w:rsid w:val="00034E5A"/>
    <w:rsid w:val="0003745C"/>
    <w:rsid w:val="00051612"/>
    <w:rsid w:val="000554AE"/>
    <w:rsid w:val="000608F6"/>
    <w:rsid w:val="000616C5"/>
    <w:rsid w:val="00061D6E"/>
    <w:rsid w:val="00063C71"/>
    <w:rsid w:val="000674D9"/>
    <w:rsid w:val="00071EA1"/>
    <w:rsid w:val="00072453"/>
    <w:rsid w:val="00072901"/>
    <w:rsid w:val="00072C3B"/>
    <w:rsid w:val="00074A9C"/>
    <w:rsid w:val="0008329D"/>
    <w:rsid w:val="00090A7A"/>
    <w:rsid w:val="00090FDB"/>
    <w:rsid w:val="000A5311"/>
    <w:rsid w:val="000A67CC"/>
    <w:rsid w:val="000B1C7D"/>
    <w:rsid w:val="000B6896"/>
    <w:rsid w:val="000B6C50"/>
    <w:rsid w:val="000B77A5"/>
    <w:rsid w:val="000B7EA9"/>
    <w:rsid w:val="000C26E0"/>
    <w:rsid w:val="000D002D"/>
    <w:rsid w:val="000D1DD0"/>
    <w:rsid w:val="000D4399"/>
    <w:rsid w:val="000D7550"/>
    <w:rsid w:val="000E04CC"/>
    <w:rsid w:val="000E2D80"/>
    <w:rsid w:val="000E72CD"/>
    <w:rsid w:val="000E79C8"/>
    <w:rsid w:val="00100ADC"/>
    <w:rsid w:val="00101892"/>
    <w:rsid w:val="0011324C"/>
    <w:rsid w:val="00113A45"/>
    <w:rsid w:val="00117AC0"/>
    <w:rsid w:val="001208DA"/>
    <w:rsid w:val="00121D90"/>
    <w:rsid w:val="00130833"/>
    <w:rsid w:val="001317E6"/>
    <w:rsid w:val="0013482D"/>
    <w:rsid w:val="00145BD3"/>
    <w:rsid w:val="001471FF"/>
    <w:rsid w:val="00147588"/>
    <w:rsid w:val="00152436"/>
    <w:rsid w:val="001525B9"/>
    <w:rsid w:val="00153CD8"/>
    <w:rsid w:val="00154976"/>
    <w:rsid w:val="00155346"/>
    <w:rsid w:val="0015723C"/>
    <w:rsid w:val="0016688F"/>
    <w:rsid w:val="00172E9A"/>
    <w:rsid w:val="00174CD0"/>
    <w:rsid w:val="00174F39"/>
    <w:rsid w:val="0017502B"/>
    <w:rsid w:val="00181473"/>
    <w:rsid w:val="00181BCF"/>
    <w:rsid w:val="00182840"/>
    <w:rsid w:val="00185408"/>
    <w:rsid w:val="001878B1"/>
    <w:rsid w:val="001918C7"/>
    <w:rsid w:val="00192003"/>
    <w:rsid w:val="00194C9F"/>
    <w:rsid w:val="001A0D99"/>
    <w:rsid w:val="001A34D9"/>
    <w:rsid w:val="001A4F8E"/>
    <w:rsid w:val="001B0A86"/>
    <w:rsid w:val="001B2473"/>
    <w:rsid w:val="001B25AA"/>
    <w:rsid w:val="001B40D6"/>
    <w:rsid w:val="001B654F"/>
    <w:rsid w:val="001C067D"/>
    <w:rsid w:val="001C1A69"/>
    <w:rsid w:val="001C2876"/>
    <w:rsid w:val="001C6870"/>
    <w:rsid w:val="001D09D2"/>
    <w:rsid w:val="001D4C4E"/>
    <w:rsid w:val="001D5722"/>
    <w:rsid w:val="001D7A9C"/>
    <w:rsid w:val="001E0A1C"/>
    <w:rsid w:val="001E0B08"/>
    <w:rsid w:val="001E3406"/>
    <w:rsid w:val="001F1661"/>
    <w:rsid w:val="001F4470"/>
    <w:rsid w:val="001F4BF2"/>
    <w:rsid w:val="001F4E47"/>
    <w:rsid w:val="001F5ABD"/>
    <w:rsid w:val="001F7B7B"/>
    <w:rsid w:val="0020003C"/>
    <w:rsid w:val="00210DF0"/>
    <w:rsid w:val="00223A73"/>
    <w:rsid w:val="00223C58"/>
    <w:rsid w:val="002258B1"/>
    <w:rsid w:val="002301FC"/>
    <w:rsid w:val="002316FA"/>
    <w:rsid w:val="00231770"/>
    <w:rsid w:val="00231BF3"/>
    <w:rsid w:val="0024623B"/>
    <w:rsid w:val="00246593"/>
    <w:rsid w:val="00246D64"/>
    <w:rsid w:val="0024715C"/>
    <w:rsid w:val="00251686"/>
    <w:rsid w:val="002529AF"/>
    <w:rsid w:val="00255D50"/>
    <w:rsid w:val="0025632A"/>
    <w:rsid w:val="00257A0E"/>
    <w:rsid w:val="00271E7E"/>
    <w:rsid w:val="00282632"/>
    <w:rsid w:val="00291C76"/>
    <w:rsid w:val="00294439"/>
    <w:rsid w:val="0029653E"/>
    <w:rsid w:val="00296939"/>
    <w:rsid w:val="00297395"/>
    <w:rsid w:val="002A48B5"/>
    <w:rsid w:val="002A612F"/>
    <w:rsid w:val="002B013A"/>
    <w:rsid w:val="002C6C41"/>
    <w:rsid w:val="002D1E33"/>
    <w:rsid w:val="002D2582"/>
    <w:rsid w:val="002E2593"/>
    <w:rsid w:val="002E2F33"/>
    <w:rsid w:val="002E4F9D"/>
    <w:rsid w:val="002F02D6"/>
    <w:rsid w:val="002F05EA"/>
    <w:rsid w:val="002F381D"/>
    <w:rsid w:val="002F3BE9"/>
    <w:rsid w:val="002F55D1"/>
    <w:rsid w:val="003033DD"/>
    <w:rsid w:val="003108F4"/>
    <w:rsid w:val="0031199B"/>
    <w:rsid w:val="0031456E"/>
    <w:rsid w:val="00322269"/>
    <w:rsid w:val="0032786E"/>
    <w:rsid w:val="00331128"/>
    <w:rsid w:val="00333C77"/>
    <w:rsid w:val="00335216"/>
    <w:rsid w:val="00335E3A"/>
    <w:rsid w:val="00336D89"/>
    <w:rsid w:val="003401F3"/>
    <w:rsid w:val="003455AA"/>
    <w:rsid w:val="0034727F"/>
    <w:rsid w:val="00350FF8"/>
    <w:rsid w:val="003604D4"/>
    <w:rsid w:val="0036099C"/>
    <w:rsid w:val="00370242"/>
    <w:rsid w:val="00371CEC"/>
    <w:rsid w:val="003734F2"/>
    <w:rsid w:val="00386C13"/>
    <w:rsid w:val="00386CEC"/>
    <w:rsid w:val="003A1AAA"/>
    <w:rsid w:val="003A2557"/>
    <w:rsid w:val="003B4139"/>
    <w:rsid w:val="003B4C97"/>
    <w:rsid w:val="003C00CC"/>
    <w:rsid w:val="003C2555"/>
    <w:rsid w:val="003C7668"/>
    <w:rsid w:val="003C76E6"/>
    <w:rsid w:val="003C7BB4"/>
    <w:rsid w:val="003D0851"/>
    <w:rsid w:val="003D16EF"/>
    <w:rsid w:val="003D1EA3"/>
    <w:rsid w:val="003E3A75"/>
    <w:rsid w:val="003F2ED2"/>
    <w:rsid w:val="003F5123"/>
    <w:rsid w:val="00401863"/>
    <w:rsid w:val="0041039C"/>
    <w:rsid w:val="0041086D"/>
    <w:rsid w:val="0041576A"/>
    <w:rsid w:val="00417E3C"/>
    <w:rsid w:val="00421077"/>
    <w:rsid w:val="00421531"/>
    <w:rsid w:val="00422249"/>
    <w:rsid w:val="0042226E"/>
    <w:rsid w:val="004326B5"/>
    <w:rsid w:val="0043416B"/>
    <w:rsid w:val="004354B1"/>
    <w:rsid w:val="00437BE2"/>
    <w:rsid w:val="00465AC0"/>
    <w:rsid w:val="004703E8"/>
    <w:rsid w:val="00473315"/>
    <w:rsid w:val="00477823"/>
    <w:rsid w:val="00481DED"/>
    <w:rsid w:val="00485E77"/>
    <w:rsid w:val="00490032"/>
    <w:rsid w:val="00491D13"/>
    <w:rsid w:val="00495F25"/>
    <w:rsid w:val="004A0CF8"/>
    <w:rsid w:val="004A33B9"/>
    <w:rsid w:val="004A426D"/>
    <w:rsid w:val="004A51A5"/>
    <w:rsid w:val="004A61FD"/>
    <w:rsid w:val="004B3635"/>
    <w:rsid w:val="004B797D"/>
    <w:rsid w:val="004C1353"/>
    <w:rsid w:val="004C1788"/>
    <w:rsid w:val="004C3304"/>
    <w:rsid w:val="004C528E"/>
    <w:rsid w:val="004C764A"/>
    <w:rsid w:val="004D1202"/>
    <w:rsid w:val="004D3345"/>
    <w:rsid w:val="004E49DC"/>
    <w:rsid w:val="004E4A6B"/>
    <w:rsid w:val="004F5453"/>
    <w:rsid w:val="00500B27"/>
    <w:rsid w:val="00501060"/>
    <w:rsid w:val="005012FB"/>
    <w:rsid w:val="0050304F"/>
    <w:rsid w:val="00504DA4"/>
    <w:rsid w:val="0051532D"/>
    <w:rsid w:val="005201A3"/>
    <w:rsid w:val="00524E20"/>
    <w:rsid w:val="00527AD2"/>
    <w:rsid w:val="00534370"/>
    <w:rsid w:val="00540520"/>
    <w:rsid w:val="005503B4"/>
    <w:rsid w:val="00553779"/>
    <w:rsid w:val="005544A5"/>
    <w:rsid w:val="00557F0A"/>
    <w:rsid w:val="00566FF9"/>
    <w:rsid w:val="005800F4"/>
    <w:rsid w:val="005814DD"/>
    <w:rsid w:val="00581EA0"/>
    <w:rsid w:val="00583EBA"/>
    <w:rsid w:val="005844E6"/>
    <w:rsid w:val="00585831"/>
    <w:rsid w:val="005968CB"/>
    <w:rsid w:val="005A2A97"/>
    <w:rsid w:val="005A2FD6"/>
    <w:rsid w:val="005A3405"/>
    <w:rsid w:val="005B3CB7"/>
    <w:rsid w:val="005B586D"/>
    <w:rsid w:val="005B6EA6"/>
    <w:rsid w:val="005C1B12"/>
    <w:rsid w:val="005C211F"/>
    <w:rsid w:val="005D3FCC"/>
    <w:rsid w:val="005D4451"/>
    <w:rsid w:val="005E1D7D"/>
    <w:rsid w:val="005E57D1"/>
    <w:rsid w:val="005E7DAE"/>
    <w:rsid w:val="005F0E0A"/>
    <w:rsid w:val="005F1D1F"/>
    <w:rsid w:val="005F530D"/>
    <w:rsid w:val="005F615E"/>
    <w:rsid w:val="00600101"/>
    <w:rsid w:val="00601EC9"/>
    <w:rsid w:val="006150BE"/>
    <w:rsid w:val="006151FD"/>
    <w:rsid w:val="00616588"/>
    <w:rsid w:val="006317CB"/>
    <w:rsid w:val="00631B36"/>
    <w:rsid w:val="00631C12"/>
    <w:rsid w:val="00631E1A"/>
    <w:rsid w:val="0063510F"/>
    <w:rsid w:val="00635247"/>
    <w:rsid w:val="0064324A"/>
    <w:rsid w:val="00644191"/>
    <w:rsid w:val="00656D2F"/>
    <w:rsid w:val="00661CEA"/>
    <w:rsid w:val="00664E6F"/>
    <w:rsid w:val="006650F6"/>
    <w:rsid w:val="006670EA"/>
    <w:rsid w:val="006725A1"/>
    <w:rsid w:val="00673CEA"/>
    <w:rsid w:val="00685C38"/>
    <w:rsid w:val="006934C2"/>
    <w:rsid w:val="006A51F3"/>
    <w:rsid w:val="006A53F7"/>
    <w:rsid w:val="006A6AA8"/>
    <w:rsid w:val="006A729C"/>
    <w:rsid w:val="006B1E27"/>
    <w:rsid w:val="006B468D"/>
    <w:rsid w:val="006C1E01"/>
    <w:rsid w:val="006C2AE9"/>
    <w:rsid w:val="006C314E"/>
    <w:rsid w:val="006C3CF7"/>
    <w:rsid w:val="006C4198"/>
    <w:rsid w:val="006C7441"/>
    <w:rsid w:val="006D4927"/>
    <w:rsid w:val="006D4B73"/>
    <w:rsid w:val="006E0FE2"/>
    <w:rsid w:val="006E191A"/>
    <w:rsid w:val="006E22A4"/>
    <w:rsid w:val="006E2B1C"/>
    <w:rsid w:val="006E57FD"/>
    <w:rsid w:val="006E72BE"/>
    <w:rsid w:val="006F0D00"/>
    <w:rsid w:val="006F4357"/>
    <w:rsid w:val="006F620F"/>
    <w:rsid w:val="006F7DD6"/>
    <w:rsid w:val="00701366"/>
    <w:rsid w:val="007143A4"/>
    <w:rsid w:val="00725236"/>
    <w:rsid w:val="0073008D"/>
    <w:rsid w:val="0073046E"/>
    <w:rsid w:val="0073131E"/>
    <w:rsid w:val="007347FD"/>
    <w:rsid w:val="0074545B"/>
    <w:rsid w:val="0076185E"/>
    <w:rsid w:val="0076425C"/>
    <w:rsid w:val="007664EF"/>
    <w:rsid w:val="00772F97"/>
    <w:rsid w:val="00781982"/>
    <w:rsid w:val="00781BC4"/>
    <w:rsid w:val="00782B6B"/>
    <w:rsid w:val="00790CB9"/>
    <w:rsid w:val="00790DAE"/>
    <w:rsid w:val="007A6F3F"/>
    <w:rsid w:val="007A7159"/>
    <w:rsid w:val="007B3758"/>
    <w:rsid w:val="007B379F"/>
    <w:rsid w:val="007B38B8"/>
    <w:rsid w:val="007C75D2"/>
    <w:rsid w:val="007D26E5"/>
    <w:rsid w:val="007E27D1"/>
    <w:rsid w:val="007E40A4"/>
    <w:rsid w:val="007E64F5"/>
    <w:rsid w:val="007F0FAB"/>
    <w:rsid w:val="007F3A42"/>
    <w:rsid w:val="007F4301"/>
    <w:rsid w:val="007F76DA"/>
    <w:rsid w:val="008014F8"/>
    <w:rsid w:val="00801A10"/>
    <w:rsid w:val="00803C04"/>
    <w:rsid w:val="00804B03"/>
    <w:rsid w:val="00805E54"/>
    <w:rsid w:val="008103BE"/>
    <w:rsid w:val="00812C0C"/>
    <w:rsid w:val="00812F25"/>
    <w:rsid w:val="00813B75"/>
    <w:rsid w:val="00814820"/>
    <w:rsid w:val="00816AE0"/>
    <w:rsid w:val="00823F10"/>
    <w:rsid w:val="00831956"/>
    <w:rsid w:val="00841012"/>
    <w:rsid w:val="0084282D"/>
    <w:rsid w:val="00857EC8"/>
    <w:rsid w:val="008645FC"/>
    <w:rsid w:val="00874362"/>
    <w:rsid w:val="00877866"/>
    <w:rsid w:val="0088180D"/>
    <w:rsid w:val="00882228"/>
    <w:rsid w:val="00882239"/>
    <w:rsid w:val="0088443D"/>
    <w:rsid w:val="00884498"/>
    <w:rsid w:val="0088516C"/>
    <w:rsid w:val="008860D9"/>
    <w:rsid w:val="00886A1A"/>
    <w:rsid w:val="00895618"/>
    <w:rsid w:val="008957FB"/>
    <w:rsid w:val="008A2010"/>
    <w:rsid w:val="008A274D"/>
    <w:rsid w:val="008A3359"/>
    <w:rsid w:val="008A627B"/>
    <w:rsid w:val="008B2E18"/>
    <w:rsid w:val="008B635E"/>
    <w:rsid w:val="008B6F17"/>
    <w:rsid w:val="008B7031"/>
    <w:rsid w:val="008C06F3"/>
    <w:rsid w:val="008C1228"/>
    <w:rsid w:val="008C28BF"/>
    <w:rsid w:val="008C7377"/>
    <w:rsid w:val="008C7667"/>
    <w:rsid w:val="008C795E"/>
    <w:rsid w:val="008C7EC0"/>
    <w:rsid w:val="008D55D8"/>
    <w:rsid w:val="008D7497"/>
    <w:rsid w:val="008F1147"/>
    <w:rsid w:val="008F210C"/>
    <w:rsid w:val="008F3CAB"/>
    <w:rsid w:val="008F40A8"/>
    <w:rsid w:val="008F520A"/>
    <w:rsid w:val="00904E7E"/>
    <w:rsid w:val="0090537A"/>
    <w:rsid w:val="0090557D"/>
    <w:rsid w:val="0091105D"/>
    <w:rsid w:val="00920091"/>
    <w:rsid w:val="00922CED"/>
    <w:rsid w:val="0092471D"/>
    <w:rsid w:val="00924E8F"/>
    <w:rsid w:val="009254C5"/>
    <w:rsid w:val="00932C18"/>
    <w:rsid w:val="00934077"/>
    <w:rsid w:val="0093429D"/>
    <w:rsid w:val="009370B2"/>
    <w:rsid w:val="0094489B"/>
    <w:rsid w:val="0094693E"/>
    <w:rsid w:val="00952E12"/>
    <w:rsid w:val="009545A9"/>
    <w:rsid w:val="009610AD"/>
    <w:rsid w:val="00963191"/>
    <w:rsid w:val="00970B1A"/>
    <w:rsid w:val="009809C5"/>
    <w:rsid w:val="00983D36"/>
    <w:rsid w:val="00985BFC"/>
    <w:rsid w:val="009878BD"/>
    <w:rsid w:val="0099429E"/>
    <w:rsid w:val="009A0C91"/>
    <w:rsid w:val="009A18DF"/>
    <w:rsid w:val="009A6E50"/>
    <w:rsid w:val="009B3D15"/>
    <w:rsid w:val="009C0546"/>
    <w:rsid w:val="009C15C5"/>
    <w:rsid w:val="009C422A"/>
    <w:rsid w:val="009C5722"/>
    <w:rsid w:val="009D1118"/>
    <w:rsid w:val="009D2B26"/>
    <w:rsid w:val="009D45F0"/>
    <w:rsid w:val="009D513E"/>
    <w:rsid w:val="009D7375"/>
    <w:rsid w:val="009E2637"/>
    <w:rsid w:val="009E680E"/>
    <w:rsid w:val="009F3CAE"/>
    <w:rsid w:val="009F51E6"/>
    <w:rsid w:val="009F7CFD"/>
    <w:rsid w:val="00A00422"/>
    <w:rsid w:val="00A00CE5"/>
    <w:rsid w:val="00A0580F"/>
    <w:rsid w:val="00A07E2A"/>
    <w:rsid w:val="00A1038A"/>
    <w:rsid w:val="00A11733"/>
    <w:rsid w:val="00A130E8"/>
    <w:rsid w:val="00A1541D"/>
    <w:rsid w:val="00A274E4"/>
    <w:rsid w:val="00A339CA"/>
    <w:rsid w:val="00A34981"/>
    <w:rsid w:val="00A40674"/>
    <w:rsid w:val="00A43B16"/>
    <w:rsid w:val="00A45AD2"/>
    <w:rsid w:val="00A51454"/>
    <w:rsid w:val="00A63862"/>
    <w:rsid w:val="00A77B6B"/>
    <w:rsid w:val="00A77EDA"/>
    <w:rsid w:val="00A80AEB"/>
    <w:rsid w:val="00A8415B"/>
    <w:rsid w:val="00A901A6"/>
    <w:rsid w:val="00A96CD5"/>
    <w:rsid w:val="00AA0138"/>
    <w:rsid w:val="00AA27AF"/>
    <w:rsid w:val="00AA77A6"/>
    <w:rsid w:val="00AB2431"/>
    <w:rsid w:val="00AC594F"/>
    <w:rsid w:val="00AC6751"/>
    <w:rsid w:val="00AC7DD8"/>
    <w:rsid w:val="00AD3BC1"/>
    <w:rsid w:val="00AF07F5"/>
    <w:rsid w:val="00AF7374"/>
    <w:rsid w:val="00B0250D"/>
    <w:rsid w:val="00B1140B"/>
    <w:rsid w:val="00B12336"/>
    <w:rsid w:val="00B14D4B"/>
    <w:rsid w:val="00B15BA0"/>
    <w:rsid w:val="00B23A83"/>
    <w:rsid w:val="00B32C98"/>
    <w:rsid w:val="00B43AA4"/>
    <w:rsid w:val="00B43FCC"/>
    <w:rsid w:val="00B46176"/>
    <w:rsid w:val="00B471A6"/>
    <w:rsid w:val="00B52817"/>
    <w:rsid w:val="00B52F4C"/>
    <w:rsid w:val="00B55A07"/>
    <w:rsid w:val="00B64A62"/>
    <w:rsid w:val="00B7310D"/>
    <w:rsid w:val="00B73678"/>
    <w:rsid w:val="00B75392"/>
    <w:rsid w:val="00B856B0"/>
    <w:rsid w:val="00B8714E"/>
    <w:rsid w:val="00B93A5C"/>
    <w:rsid w:val="00B93D52"/>
    <w:rsid w:val="00BA0F10"/>
    <w:rsid w:val="00BA19EA"/>
    <w:rsid w:val="00BA476A"/>
    <w:rsid w:val="00BA65B2"/>
    <w:rsid w:val="00BB0D5E"/>
    <w:rsid w:val="00BB0ED6"/>
    <w:rsid w:val="00BB1318"/>
    <w:rsid w:val="00BB4D41"/>
    <w:rsid w:val="00BB6EF9"/>
    <w:rsid w:val="00BC4C16"/>
    <w:rsid w:val="00BD1871"/>
    <w:rsid w:val="00BD1E24"/>
    <w:rsid w:val="00BD66C3"/>
    <w:rsid w:val="00BE1EAE"/>
    <w:rsid w:val="00BE2CBF"/>
    <w:rsid w:val="00BE752F"/>
    <w:rsid w:val="00BF0C6A"/>
    <w:rsid w:val="00BF23B3"/>
    <w:rsid w:val="00BF657F"/>
    <w:rsid w:val="00C03858"/>
    <w:rsid w:val="00C046D4"/>
    <w:rsid w:val="00C05123"/>
    <w:rsid w:val="00C07312"/>
    <w:rsid w:val="00C1420E"/>
    <w:rsid w:val="00C1756A"/>
    <w:rsid w:val="00C22AAE"/>
    <w:rsid w:val="00C34272"/>
    <w:rsid w:val="00C3427E"/>
    <w:rsid w:val="00C44BF1"/>
    <w:rsid w:val="00C52528"/>
    <w:rsid w:val="00C63906"/>
    <w:rsid w:val="00C66461"/>
    <w:rsid w:val="00C72051"/>
    <w:rsid w:val="00C72A7F"/>
    <w:rsid w:val="00C747C3"/>
    <w:rsid w:val="00C765B2"/>
    <w:rsid w:val="00C84556"/>
    <w:rsid w:val="00C85866"/>
    <w:rsid w:val="00C8743E"/>
    <w:rsid w:val="00C9232F"/>
    <w:rsid w:val="00C9475B"/>
    <w:rsid w:val="00C96145"/>
    <w:rsid w:val="00CA3368"/>
    <w:rsid w:val="00CA4D5A"/>
    <w:rsid w:val="00CB1650"/>
    <w:rsid w:val="00CB687B"/>
    <w:rsid w:val="00CB73A7"/>
    <w:rsid w:val="00CC1F5C"/>
    <w:rsid w:val="00CC4998"/>
    <w:rsid w:val="00CC79BB"/>
    <w:rsid w:val="00CC7C86"/>
    <w:rsid w:val="00CE41DB"/>
    <w:rsid w:val="00CE5084"/>
    <w:rsid w:val="00CF173C"/>
    <w:rsid w:val="00CF4EE1"/>
    <w:rsid w:val="00CF5D4F"/>
    <w:rsid w:val="00CF6004"/>
    <w:rsid w:val="00D01E34"/>
    <w:rsid w:val="00D01EF7"/>
    <w:rsid w:val="00D0477D"/>
    <w:rsid w:val="00D06FCB"/>
    <w:rsid w:val="00D14F82"/>
    <w:rsid w:val="00D1555F"/>
    <w:rsid w:val="00D16A50"/>
    <w:rsid w:val="00D238AF"/>
    <w:rsid w:val="00D32E30"/>
    <w:rsid w:val="00D33A4F"/>
    <w:rsid w:val="00D34132"/>
    <w:rsid w:val="00D37922"/>
    <w:rsid w:val="00D435AE"/>
    <w:rsid w:val="00D43E2B"/>
    <w:rsid w:val="00D45BE8"/>
    <w:rsid w:val="00D564B3"/>
    <w:rsid w:val="00D57995"/>
    <w:rsid w:val="00D57C47"/>
    <w:rsid w:val="00D601BA"/>
    <w:rsid w:val="00D63414"/>
    <w:rsid w:val="00D6511E"/>
    <w:rsid w:val="00D668B0"/>
    <w:rsid w:val="00D6763D"/>
    <w:rsid w:val="00D756BE"/>
    <w:rsid w:val="00D8246D"/>
    <w:rsid w:val="00D90395"/>
    <w:rsid w:val="00D90EA3"/>
    <w:rsid w:val="00D94423"/>
    <w:rsid w:val="00D96782"/>
    <w:rsid w:val="00DA1C8C"/>
    <w:rsid w:val="00DA2341"/>
    <w:rsid w:val="00DA4DA8"/>
    <w:rsid w:val="00DB7456"/>
    <w:rsid w:val="00DC1BA1"/>
    <w:rsid w:val="00DC420C"/>
    <w:rsid w:val="00DC4DD3"/>
    <w:rsid w:val="00DC4F86"/>
    <w:rsid w:val="00DC4FF2"/>
    <w:rsid w:val="00DD25CF"/>
    <w:rsid w:val="00DD2DCA"/>
    <w:rsid w:val="00DD62DF"/>
    <w:rsid w:val="00DE1D1C"/>
    <w:rsid w:val="00DE22EF"/>
    <w:rsid w:val="00DE48A9"/>
    <w:rsid w:val="00DF4BA8"/>
    <w:rsid w:val="00DF628B"/>
    <w:rsid w:val="00DF73D2"/>
    <w:rsid w:val="00DF7C68"/>
    <w:rsid w:val="00E01540"/>
    <w:rsid w:val="00E03832"/>
    <w:rsid w:val="00E03F0E"/>
    <w:rsid w:val="00E0455D"/>
    <w:rsid w:val="00E05F1B"/>
    <w:rsid w:val="00E13A4F"/>
    <w:rsid w:val="00E1539F"/>
    <w:rsid w:val="00E202C9"/>
    <w:rsid w:val="00E212F9"/>
    <w:rsid w:val="00E23723"/>
    <w:rsid w:val="00E23D27"/>
    <w:rsid w:val="00E303B5"/>
    <w:rsid w:val="00E30583"/>
    <w:rsid w:val="00E314C1"/>
    <w:rsid w:val="00E35705"/>
    <w:rsid w:val="00E41DE2"/>
    <w:rsid w:val="00E5058B"/>
    <w:rsid w:val="00E56FF6"/>
    <w:rsid w:val="00E602F3"/>
    <w:rsid w:val="00E620B0"/>
    <w:rsid w:val="00E63F77"/>
    <w:rsid w:val="00E6442D"/>
    <w:rsid w:val="00E65C51"/>
    <w:rsid w:val="00E750CE"/>
    <w:rsid w:val="00E819D8"/>
    <w:rsid w:val="00E9433D"/>
    <w:rsid w:val="00EA343A"/>
    <w:rsid w:val="00EA5CD4"/>
    <w:rsid w:val="00EA6C3E"/>
    <w:rsid w:val="00EB1175"/>
    <w:rsid w:val="00EB11CA"/>
    <w:rsid w:val="00EB245B"/>
    <w:rsid w:val="00EB26B7"/>
    <w:rsid w:val="00EB51E7"/>
    <w:rsid w:val="00EB6A93"/>
    <w:rsid w:val="00ED3830"/>
    <w:rsid w:val="00ED43DA"/>
    <w:rsid w:val="00ED4551"/>
    <w:rsid w:val="00ED6ADB"/>
    <w:rsid w:val="00EE18AF"/>
    <w:rsid w:val="00EE4EDC"/>
    <w:rsid w:val="00EE75B6"/>
    <w:rsid w:val="00EF54D7"/>
    <w:rsid w:val="00EF65A5"/>
    <w:rsid w:val="00F00FD1"/>
    <w:rsid w:val="00F02534"/>
    <w:rsid w:val="00F047C6"/>
    <w:rsid w:val="00F04F98"/>
    <w:rsid w:val="00F065C2"/>
    <w:rsid w:val="00F0665F"/>
    <w:rsid w:val="00F06764"/>
    <w:rsid w:val="00F13DB0"/>
    <w:rsid w:val="00F167B6"/>
    <w:rsid w:val="00F2306C"/>
    <w:rsid w:val="00F24B99"/>
    <w:rsid w:val="00F304D6"/>
    <w:rsid w:val="00F30839"/>
    <w:rsid w:val="00F33202"/>
    <w:rsid w:val="00F36B8B"/>
    <w:rsid w:val="00F3735F"/>
    <w:rsid w:val="00F37B94"/>
    <w:rsid w:val="00F4282C"/>
    <w:rsid w:val="00F4385C"/>
    <w:rsid w:val="00F45098"/>
    <w:rsid w:val="00F4570E"/>
    <w:rsid w:val="00F45E5E"/>
    <w:rsid w:val="00F51696"/>
    <w:rsid w:val="00F5226B"/>
    <w:rsid w:val="00F54689"/>
    <w:rsid w:val="00F57A27"/>
    <w:rsid w:val="00F60DA9"/>
    <w:rsid w:val="00F61212"/>
    <w:rsid w:val="00F6685E"/>
    <w:rsid w:val="00F66AB0"/>
    <w:rsid w:val="00F73BB8"/>
    <w:rsid w:val="00F74068"/>
    <w:rsid w:val="00F75053"/>
    <w:rsid w:val="00F82510"/>
    <w:rsid w:val="00F84D4A"/>
    <w:rsid w:val="00F84DEA"/>
    <w:rsid w:val="00F86068"/>
    <w:rsid w:val="00F90A2D"/>
    <w:rsid w:val="00F96939"/>
    <w:rsid w:val="00FA012E"/>
    <w:rsid w:val="00FA0CC6"/>
    <w:rsid w:val="00FA6EDC"/>
    <w:rsid w:val="00FC2A8A"/>
    <w:rsid w:val="00FC460B"/>
    <w:rsid w:val="00FC55A7"/>
    <w:rsid w:val="00FC719D"/>
    <w:rsid w:val="00FD0BCB"/>
    <w:rsid w:val="00FD2973"/>
    <w:rsid w:val="00FD53DC"/>
    <w:rsid w:val="00FE2D82"/>
    <w:rsid w:val="00FE57E2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4115"/>
  <w15:docId w15:val="{54714E57-776D-4033-B458-BA3E472C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iPriority="0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CEC"/>
    <w:pPr>
      <w:spacing w:after="120"/>
      <w:ind w:left="432" w:right="144"/>
    </w:pPr>
    <w:rPr>
      <w:rFonts w:ascii="Cambria" w:hAnsi="Cambria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CEC"/>
    <w:pPr>
      <w:pageBreakBefore/>
      <w:pBdr>
        <w:bottom w:val="single" w:sz="4" w:space="1" w:color="288AC6"/>
      </w:pBdr>
      <w:spacing w:line="240" w:lineRule="auto"/>
      <w:ind w:left="0"/>
      <w:outlineLvl w:val="0"/>
    </w:pPr>
    <w:rPr>
      <w:rFonts w:ascii="Calibri" w:hAnsi="Calibri"/>
      <w:b/>
      <w:color w:val="288AC6"/>
      <w:sz w:val="44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1CEC"/>
    <w:pPr>
      <w:keepNext/>
      <w:spacing w:before="200" w:line="240" w:lineRule="auto"/>
      <w:ind w:left="0"/>
      <w:outlineLvl w:val="1"/>
    </w:pPr>
    <w:rPr>
      <w:rFonts w:ascii="Calibri" w:eastAsia="MS Mincho" w:hAnsi="Calibri" w:cs="Arial"/>
      <w:b/>
      <w:bCs/>
      <w:color w:val="288AC6"/>
      <w:sz w:val="40"/>
      <w:szCs w:val="40"/>
    </w:rPr>
  </w:style>
  <w:style w:type="paragraph" w:styleId="Heading3">
    <w:name w:val="heading 3"/>
    <w:aliases w:val="h3,Section Titles"/>
    <w:basedOn w:val="Normal"/>
    <w:next w:val="Normal"/>
    <w:link w:val="Heading3Char"/>
    <w:uiPriority w:val="9"/>
    <w:qFormat/>
    <w:rsid w:val="00371CEC"/>
    <w:pPr>
      <w:keepNext/>
      <w:ind w:left="0"/>
      <w:outlineLvl w:val="2"/>
    </w:pPr>
    <w:rPr>
      <w:rFonts w:ascii="Calibri" w:hAnsi="Calibri"/>
      <w:b/>
      <w:sz w:val="36"/>
      <w:szCs w:val="36"/>
    </w:rPr>
  </w:style>
  <w:style w:type="paragraph" w:styleId="Heading4">
    <w:name w:val="heading 4"/>
    <w:aliases w:val="Heading 4 - Section Subheadings"/>
    <w:basedOn w:val="Normal"/>
    <w:next w:val="Normal"/>
    <w:link w:val="Heading4Char"/>
    <w:uiPriority w:val="9"/>
    <w:qFormat/>
    <w:rsid w:val="00371CEC"/>
    <w:pPr>
      <w:keepNext/>
      <w:spacing w:after="60"/>
      <w:ind w:left="72"/>
      <w:outlineLvl w:val="3"/>
    </w:pPr>
    <w:rPr>
      <w:rFonts w:ascii="Calibri" w:hAnsi="Calibr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371CEC"/>
    <w:pPr>
      <w:keepNext/>
      <w:spacing w:after="60"/>
      <w:ind w:left="144"/>
      <w:outlineLvl w:val="4"/>
    </w:pPr>
    <w:rPr>
      <w:rFonts w:ascii="Calibri" w:hAnsi="Calibr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371CEC"/>
    <w:pPr>
      <w:keepNext/>
      <w:spacing w:after="60"/>
      <w:ind w:left="216"/>
      <w:outlineLvl w:val="5"/>
    </w:pPr>
    <w:rPr>
      <w:rFonts w:ascii="Calibri" w:hAnsi="Calibri"/>
      <w:b/>
      <w:i/>
      <w:sz w:val="24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1CEC"/>
    <w:pPr>
      <w:keepNext/>
      <w:keepLines/>
      <w:spacing w:after="60"/>
      <w:ind w:left="288"/>
      <w:outlineLvl w:val="6"/>
    </w:pPr>
    <w:rPr>
      <w:rFonts w:asciiTheme="minorHAnsi" w:eastAsiaTheme="majorEastAsia" w:hAnsiTheme="min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1CEC"/>
    <w:pPr>
      <w:keepNext/>
      <w:keepLines/>
      <w:spacing w:after="60"/>
      <w:ind w:left="360"/>
      <w:outlineLvl w:val="7"/>
    </w:pPr>
    <w:rPr>
      <w:rFonts w:asciiTheme="minorHAnsi" w:eastAsiaTheme="majorEastAsia" w:hAnsiTheme="minorHAnsi" w:cstheme="majorBidi"/>
      <w:b/>
      <w:i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EC"/>
    <w:pPr>
      <w:keepNext/>
      <w:keepLines/>
      <w:spacing w:after="60"/>
      <w:outlineLvl w:val="8"/>
    </w:pPr>
    <w:rPr>
      <w:rFonts w:asciiTheme="minorHAnsi" w:eastAsiaTheme="majorEastAsia" w:hAnsiTheme="minorHAnsi" w:cstheme="majorBidi"/>
      <w:b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EC"/>
    <w:rPr>
      <w:rFonts w:ascii="Calibri" w:hAnsi="Calibri"/>
      <w:b/>
      <w:color w:val="288AC6"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1CEC"/>
    <w:rPr>
      <w:rFonts w:ascii="Calibri" w:eastAsia="MS Mincho" w:hAnsi="Calibri" w:cs="Arial"/>
      <w:b/>
      <w:bCs/>
      <w:color w:val="288AC6"/>
      <w:sz w:val="40"/>
      <w:szCs w:val="40"/>
    </w:rPr>
  </w:style>
  <w:style w:type="paragraph" w:styleId="ListParagraph">
    <w:name w:val="List Paragraph"/>
    <w:aliases w:val="FooterText,Bullet List,Bulletr List Paragraph"/>
    <w:basedOn w:val="Normal"/>
    <w:link w:val="ListParagraphChar"/>
    <w:qFormat/>
    <w:rsid w:val="00371CEC"/>
    <w:pPr>
      <w:ind w:left="360" w:right="0"/>
    </w:pPr>
  </w:style>
  <w:style w:type="character" w:customStyle="1" w:styleId="ListParagraphChar">
    <w:name w:val="List Paragraph Char"/>
    <w:aliases w:val="FooterText Char,Bullet List Char,Bulletr List Paragraph Char"/>
    <w:basedOn w:val="DefaultParagraphFont"/>
    <w:link w:val="ListParagraph"/>
    <w:rsid w:val="00A0580F"/>
    <w:rPr>
      <w:rFonts w:ascii="Cambria" w:hAnsi="Cambria"/>
      <w:szCs w:val="23"/>
    </w:rPr>
  </w:style>
  <w:style w:type="character" w:customStyle="1" w:styleId="Heading3Char">
    <w:name w:val="Heading 3 Char"/>
    <w:aliases w:val="h3 Char,Section Titles Char"/>
    <w:basedOn w:val="DefaultParagraphFont"/>
    <w:link w:val="Heading3"/>
    <w:uiPriority w:val="9"/>
    <w:rsid w:val="00371CEC"/>
    <w:rPr>
      <w:rFonts w:ascii="Calibri" w:hAnsi="Calibri"/>
      <w:b/>
      <w:sz w:val="36"/>
      <w:szCs w:val="36"/>
    </w:rPr>
  </w:style>
  <w:style w:type="character" w:customStyle="1" w:styleId="Heading4Char">
    <w:name w:val="Heading 4 Char"/>
    <w:aliases w:val="Heading 4 - Section Subheadings Char"/>
    <w:basedOn w:val="DefaultParagraphFont"/>
    <w:link w:val="Heading4"/>
    <w:uiPriority w:val="9"/>
    <w:rsid w:val="00371CEC"/>
    <w:rPr>
      <w:rFonts w:ascii="Calibri" w:hAnsi="Calibr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1CEC"/>
    <w:pPr>
      <w:pBdr>
        <w:bottom w:val="single" w:sz="8" w:space="4" w:color="4F81BD" w:themeColor="accent1"/>
      </w:pBdr>
      <w:spacing w:after="300" w:line="240" w:lineRule="auto"/>
      <w:ind w:left="0"/>
      <w:contextualSpacing/>
    </w:pPr>
    <w:rPr>
      <w:rFonts w:ascii="Calibri" w:eastAsiaTheme="majorEastAsia" w:hAnsi="Calibri" w:cstheme="majorBidi"/>
      <w:b/>
      <w:color w:val="4F81BD" w:themeColor="accent1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CEC"/>
    <w:rPr>
      <w:rFonts w:ascii="Calibri" w:eastAsiaTheme="majorEastAsia" w:hAnsi="Calibri" w:cstheme="majorBidi"/>
      <w:b/>
      <w:color w:val="4F81BD" w:themeColor="accent1"/>
      <w:kern w:val="28"/>
      <w:sz w:val="68"/>
      <w:szCs w:val="52"/>
    </w:rPr>
  </w:style>
  <w:style w:type="paragraph" w:customStyle="1" w:styleId="IDText">
    <w:name w:val="ID_Text"/>
    <w:basedOn w:val="Normal"/>
    <w:next w:val="Normal"/>
    <w:uiPriority w:val="1"/>
    <w:unhideWhenUsed/>
    <w:rsid w:val="00371CEC"/>
    <w:pPr>
      <w:shd w:val="clear" w:color="auto" w:fill="F2F2F2" w:themeFill="background1" w:themeFillShade="F2"/>
      <w:spacing w:line="240" w:lineRule="auto"/>
      <w:ind w:left="0" w:right="0"/>
    </w:pPr>
    <w:rPr>
      <w:rFonts w:asciiTheme="minorHAnsi" w:hAnsiTheme="minorHAnsi"/>
      <w:color w:val="FF0000"/>
      <w:sz w:val="1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EC"/>
    <w:pPr>
      <w:numPr>
        <w:ilvl w:val="1"/>
      </w:numPr>
      <w:ind w:left="432"/>
    </w:pPr>
    <w:rPr>
      <w:rFonts w:ascii="Calibri" w:eastAsiaTheme="majorEastAsia" w:hAnsi="Calibri" w:cstheme="majorBidi"/>
      <w:b/>
      <w:iCs/>
      <w:color w:val="4F81BD" w:themeColor="accen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CEC"/>
    <w:rPr>
      <w:rFonts w:ascii="Calibri" w:eastAsiaTheme="majorEastAsia" w:hAnsi="Calibri" w:cstheme="majorBidi"/>
      <w:b/>
      <w:iCs/>
      <w:color w:val="4F81BD" w:themeColor="accent1"/>
      <w:sz w:val="44"/>
      <w:szCs w:val="24"/>
    </w:rPr>
  </w:style>
  <w:style w:type="character" w:styleId="PlaceholderText">
    <w:name w:val="Placeholder Text"/>
    <w:basedOn w:val="DefaultParagraphFont"/>
    <w:uiPriority w:val="99"/>
    <w:semiHidden/>
    <w:rsid w:val="006B46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C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71CEC"/>
    <w:rPr>
      <w:color w:val="4F81BD" w:themeColor="accent1"/>
      <w:u w:val="single"/>
    </w:rPr>
  </w:style>
  <w:style w:type="paragraph" w:styleId="TOCHeading">
    <w:name w:val="TOC Heading"/>
    <w:basedOn w:val="NoSpacing"/>
    <w:next w:val="Normal"/>
    <w:uiPriority w:val="39"/>
    <w:qFormat/>
    <w:rsid w:val="00371CEC"/>
    <w:pPr>
      <w:spacing w:after="120"/>
      <w:ind w:left="0"/>
    </w:pPr>
    <w:rPr>
      <w:rFonts w:asciiTheme="minorHAnsi" w:hAnsiTheme="minorHAnsi"/>
      <w:b/>
      <w:sz w:val="28"/>
      <w:szCs w:val="28"/>
    </w:rPr>
  </w:style>
  <w:style w:type="paragraph" w:styleId="NoSpacing">
    <w:name w:val="No Spacing"/>
    <w:basedOn w:val="Normal"/>
    <w:next w:val="Normal"/>
    <w:uiPriority w:val="1"/>
    <w:qFormat/>
    <w:rsid w:val="00371CEC"/>
    <w:pPr>
      <w:spacing w:after="0" w:line="240" w:lineRule="auto"/>
    </w:pPr>
    <w:rPr>
      <w:rFonts w:asciiTheme="majorHAnsi" w:hAnsiTheme="majorHAnsi"/>
      <w:sz w:val="20"/>
    </w:rPr>
  </w:style>
  <w:style w:type="paragraph" w:customStyle="1" w:styleId="TableText">
    <w:name w:val="Table Text"/>
    <w:basedOn w:val="Normal"/>
    <w:qFormat/>
    <w:rsid w:val="00371CEC"/>
    <w:pPr>
      <w:spacing w:after="60" w:line="240" w:lineRule="auto"/>
      <w:ind w:left="0"/>
    </w:pPr>
    <w:rPr>
      <w:rFonts w:ascii="Calibri" w:hAnsi="Calibri"/>
      <w:sz w:val="21"/>
      <w:szCs w:val="21"/>
    </w:rPr>
  </w:style>
  <w:style w:type="table" w:customStyle="1" w:styleId="LessonTable">
    <w:name w:val="Lesson Table"/>
    <w:basedOn w:val="TableNormal"/>
    <w:uiPriority w:val="99"/>
    <w:qFormat/>
    <w:rsid w:val="00371CEC"/>
    <w:pPr>
      <w:spacing w:after="60" w:line="240" w:lineRule="auto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egal">
    <w:name w:val="Legal"/>
    <w:basedOn w:val="Normal"/>
    <w:next w:val="Normal"/>
    <w:rsid w:val="00371CEC"/>
    <w:pPr>
      <w:spacing w:line="240" w:lineRule="auto"/>
    </w:pPr>
    <w:rPr>
      <w:rFonts w:eastAsia="Times New Roman" w:cs="Segoe UI"/>
      <w:sz w:val="20"/>
      <w:szCs w:val="15"/>
    </w:rPr>
  </w:style>
  <w:style w:type="paragraph" w:styleId="Header">
    <w:name w:val="header"/>
    <w:basedOn w:val="Normal"/>
    <w:link w:val="HeaderChar"/>
    <w:qFormat/>
    <w:rsid w:val="00371CEC"/>
    <w:pPr>
      <w:tabs>
        <w:tab w:val="center" w:pos="4493"/>
        <w:tab w:val="right" w:pos="9000"/>
      </w:tabs>
      <w:spacing w:after="0" w:line="240" w:lineRule="auto"/>
      <w:ind w:left="0" w:right="0"/>
    </w:pPr>
    <w:rPr>
      <w:rFonts w:ascii="Calibri" w:hAnsi="Calibri"/>
      <w:sz w:val="18"/>
    </w:rPr>
  </w:style>
  <w:style w:type="character" w:customStyle="1" w:styleId="HeaderChar">
    <w:name w:val="Header Char"/>
    <w:basedOn w:val="DefaultParagraphFont"/>
    <w:link w:val="Header"/>
    <w:rsid w:val="00371CEC"/>
    <w:rPr>
      <w:rFonts w:ascii="Calibri" w:hAnsi="Calibri"/>
      <w:sz w:val="18"/>
      <w:szCs w:val="23"/>
    </w:rPr>
  </w:style>
  <w:style w:type="paragraph" w:customStyle="1" w:styleId="DocInfoCover">
    <w:name w:val="DocInfo(Cover)"/>
    <w:basedOn w:val="Normal"/>
    <w:next w:val="Normal"/>
    <w:link w:val="DocInfoCoverChar"/>
    <w:uiPriority w:val="1"/>
    <w:rsid w:val="00371CEC"/>
    <w:pPr>
      <w:tabs>
        <w:tab w:val="right" w:pos="8928"/>
      </w:tabs>
      <w:spacing w:after="0" w:line="240" w:lineRule="auto"/>
      <w:ind w:left="0" w:right="0"/>
    </w:pPr>
    <w:rPr>
      <w:rFonts w:asciiTheme="minorHAnsi" w:hAnsiTheme="minorHAnsi"/>
      <w:b/>
    </w:rPr>
  </w:style>
  <w:style w:type="character" w:customStyle="1" w:styleId="DocInfoCoverChar">
    <w:name w:val="DocInfo(Cover) Char"/>
    <w:basedOn w:val="DefaultParagraphFont"/>
    <w:link w:val="DocInfoCover"/>
    <w:uiPriority w:val="1"/>
    <w:rsid w:val="00371CEC"/>
    <w:rPr>
      <w:b/>
      <w:szCs w:val="23"/>
    </w:rPr>
  </w:style>
  <w:style w:type="paragraph" w:styleId="TOC1">
    <w:name w:val="toc 1"/>
    <w:basedOn w:val="Normal"/>
    <w:next w:val="Normal"/>
    <w:autoRedefine/>
    <w:uiPriority w:val="39"/>
    <w:rsid w:val="00371CEC"/>
    <w:pPr>
      <w:spacing w:after="100"/>
      <w:ind w:left="0"/>
    </w:pPr>
    <w:rPr>
      <w:rFonts w:asciiTheme="minorHAnsi" w:hAnsiTheme="minorHAnsi"/>
    </w:rPr>
  </w:style>
  <w:style w:type="paragraph" w:styleId="TOC2">
    <w:name w:val="toc 2"/>
    <w:basedOn w:val="Normal"/>
    <w:next w:val="Normal"/>
    <w:autoRedefine/>
    <w:uiPriority w:val="39"/>
    <w:rsid w:val="00371CEC"/>
    <w:pPr>
      <w:spacing w:after="100"/>
      <w:ind w:left="210"/>
    </w:pPr>
    <w:rPr>
      <w:rFonts w:asciiTheme="minorHAnsi" w:hAnsiTheme="minorHAns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1CEC"/>
    <w:rPr>
      <w:rFonts w:ascii="Calibri" w:hAnsi="Calibr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71CEC"/>
    <w:rPr>
      <w:rFonts w:ascii="Calibri" w:hAnsi="Calibri"/>
      <w:b/>
      <w:i/>
      <w:sz w:val="24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rsid w:val="00371CEC"/>
    <w:rPr>
      <w:rFonts w:eastAsiaTheme="majorEastAsia" w:cstheme="majorBidi"/>
      <w:b/>
      <w:iCs/>
      <w:color w:val="404040" w:themeColor="text1" w:themeTint="BF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rsid w:val="00371CEC"/>
    <w:rPr>
      <w:rFonts w:eastAsiaTheme="majorEastAsia" w:cstheme="majorBidi"/>
      <w:b/>
      <w:i/>
      <w:color w:val="404040" w:themeColor="text1" w:themeTint="BF"/>
      <w:szCs w:val="20"/>
    </w:rPr>
  </w:style>
  <w:style w:type="paragraph" w:customStyle="1" w:styleId="Answer">
    <w:name w:val="Answer"/>
    <w:basedOn w:val="Normal"/>
    <w:qFormat/>
    <w:rsid w:val="00371CEC"/>
    <w:pPr>
      <w:keepLines/>
      <w:spacing w:line="240" w:lineRule="auto"/>
      <w:ind w:left="0" w:right="0"/>
    </w:pPr>
    <w:rPr>
      <w:rFonts w:ascii="Calibri" w:eastAsia="Times New Roman" w:hAnsi="Calibri"/>
      <w:b/>
      <w:szCs w:val="21"/>
    </w:rPr>
  </w:style>
  <w:style w:type="paragraph" w:customStyle="1" w:styleId="Art">
    <w:name w:val="Art"/>
    <w:basedOn w:val="Normal"/>
    <w:next w:val="Normal"/>
    <w:qFormat/>
    <w:rsid w:val="00371CEC"/>
    <w:pPr>
      <w:spacing w:before="120" w:after="240" w:line="240" w:lineRule="auto"/>
      <w:ind w:left="0" w:right="0"/>
      <w:jc w:val="center"/>
    </w:pPr>
    <w:rPr>
      <w:rFonts w:ascii="Calibri" w:hAnsi="Calibri"/>
      <w:sz w:val="20"/>
    </w:rPr>
  </w:style>
  <w:style w:type="paragraph" w:styleId="BodyText">
    <w:name w:val="Body Text"/>
    <w:basedOn w:val="Normal"/>
    <w:link w:val="BodyTextChar"/>
    <w:unhideWhenUsed/>
    <w:rsid w:val="00371CEC"/>
    <w:rPr>
      <w:rFonts w:eastAsia="Times New Roman" w:cs="Times New Roman"/>
      <w:szCs w:val="21"/>
    </w:rPr>
  </w:style>
  <w:style w:type="character" w:customStyle="1" w:styleId="BodyTextChar">
    <w:name w:val="Body Text Char"/>
    <w:basedOn w:val="DefaultParagraphFont"/>
    <w:link w:val="BodyText"/>
    <w:rsid w:val="00371CEC"/>
    <w:rPr>
      <w:rFonts w:ascii="Cambria" w:eastAsia="Times New Roman" w:hAnsi="Cambria" w:cs="Times New Roman"/>
      <w:szCs w:val="21"/>
    </w:rPr>
  </w:style>
  <w:style w:type="table" w:customStyle="1" w:styleId="BorderlessTable">
    <w:name w:val="Borderless Table"/>
    <w:basedOn w:val="TableNormal"/>
    <w:uiPriority w:val="99"/>
    <w:rsid w:val="00371CEC"/>
    <w:pPr>
      <w:spacing w:after="120" w:line="240" w:lineRule="auto"/>
    </w:pPr>
    <w:rPr>
      <w:rFonts w:ascii="Cambria" w:hAnsi="Cambria"/>
      <w:szCs w:val="24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" w:type="dxa"/>
        <w:left w:w="29" w:type="dxa"/>
        <w:bottom w:w="0" w:type="dxa"/>
        <w:right w:w="29" w:type="dxa"/>
      </w:tblCellMar>
    </w:tblPr>
    <w:trPr>
      <w:cantSplit/>
    </w:trPr>
  </w:style>
  <w:style w:type="paragraph" w:customStyle="1" w:styleId="CAnswer">
    <w:name w:val="CAnswer"/>
    <w:basedOn w:val="Normal"/>
    <w:uiPriority w:val="99"/>
    <w:unhideWhenUsed/>
    <w:rsid w:val="00371CEC"/>
    <w:pPr>
      <w:keepLines/>
      <w:spacing w:line="240" w:lineRule="auto"/>
      <w:ind w:left="0" w:right="0"/>
    </w:pPr>
    <w:rPr>
      <w:rFonts w:ascii="Calibri" w:eastAsia="Times New Roman" w:hAnsi="Calibri"/>
      <w:b/>
      <w:szCs w:val="21"/>
    </w:rPr>
  </w:style>
  <w:style w:type="paragraph" w:styleId="Caption">
    <w:name w:val="caption"/>
    <w:basedOn w:val="Normal"/>
    <w:next w:val="Normal"/>
    <w:link w:val="CaptionChar"/>
    <w:uiPriority w:val="35"/>
    <w:qFormat/>
    <w:rsid w:val="00371CEC"/>
    <w:pPr>
      <w:keepNext/>
      <w:spacing w:line="240" w:lineRule="auto"/>
      <w:ind w:left="0" w:right="0"/>
    </w:pPr>
    <w:rPr>
      <w:rFonts w:asciiTheme="minorHAnsi" w:hAnsiTheme="minorHAnsi"/>
      <w:b/>
      <w:bCs/>
      <w:sz w:val="18"/>
      <w:szCs w:val="18"/>
    </w:rPr>
  </w:style>
  <w:style w:type="paragraph" w:customStyle="1" w:styleId="Code">
    <w:name w:val="Code"/>
    <w:basedOn w:val="Normal"/>
    <w:qFormat/>
    <w:rsid w:val="00371CEC"/>
    <w:pPr>
      <w:shd w:val="clear" w:color="auto" w:fill="F2F2F2" w:themeFill="background1" w:themeFillShade="F2"/>
      <w:spacing w:before="80" w:after="200" w:line="240" w:lineRule="auto"/>
      <w:contextualSpacing/>
    </w:pPr>
    <w:rPr>
      <w:rFonts w:ascii="Consolas" w:hAnsi="Consolas"/>
      <w:sz w:val="20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371CEC"/>
    <w:rPr>
      <w:rFonts w:ascii="Calibri" w:hAnsi="Calibri"/>
      <w:sz w:val="20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371CEC"/>
    <w:pPr>
      <w:spacing w:line="240" w:lineRule="auto"/>
    </w:pPr>
    <w:rPr>
      <w:rFonts w:ascii="Calibri" w:hAnsi="Calibri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371CEC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CEC"/>
    <w:rPr>
      <w:rFonts w:ascii="Calibri" w:hAnsi="Calibri"/>
      <w:b/>
      <w:bCs/>
      <w:szCs w:val="20"/>
    </w:rPr>
  </w:style>
  <w:style w:type="character" w:customStyle="1" w:styleId="CSuperscript">
    <w:name w:val="CSuperscript"/>
    <w:basedOn w:val="DefaultParagraphFont"/>
    <w:uiPriority w:val="1"/>
    <w:qFormat/>
    <w:rsid w:val="00371CEC"/>
    <w:rPr>
      <w:rFonts w:asciiTheme="minorHAnsi" w:hAnsiTheme="minorHAnsi"/>
      <w:b/>
      <w:dstrike w:val="0"/>
      <w:sz w:val="24"/>
      <w:szCs w:val="24"/>
      <w:vertAlign w:val="superscript"/>
    </w:rPr>
  </w:style>
  <w:style w:type="paragraph" w:styleId="DocumentMap">
    <w:name w:val="Document Map"/>
    <w:basedOn w:val="Normal"/>
    <w:link w:val="DocumentMapChar"/>
    <w:uiPriority w:val="99"/>
    <w:rsid w:val="00371CE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71C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rsid w:val="00371CEC"/>
    <w:rPr>
      <w:rFonts w:cs="Times New Roman"/>
      <w:color w:val="4F81BD" w:themeColor="accent1"/>
      <w:u w:val="single"/>
    </w:rPr>
  </w:style>
  <w:style w:type="paragraph" w:styleId="Footer">
    <w:name w:val="footer"/>
    <w:basedOn w:val="Normal"/>
    <w:next w:val="Normal"/>
    <w:link w:val="FooterChar"/>
    <w:uiPriority w:val="99"/>
    <w:qFormat/>
    <w:rsid w:val="00371CEC"/>
    <w:pPr>
      <w:tabs>
        <w:tab w:val="center" w:pos="4493"/>
        <w:tab w:val="right" w:pos="9000"/>
      </w:tabs>
      <w:spacing w:after="0" w:line="240" w:lineRule="auto"/>
      <w:ind w:left="0" w:right="0"/>
    </w:pPr>
    <w:rPr>
      <w:rFonts w:ascii="Calibri" w:eastAsia="Times New Roman" w:hAnsi="Calibri" w:cs="Times New Roman"/>
      <w:bCs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71CEC"/>
    <w:rPr>
      <w:rFonts w:ascii="Calibri" w:eastAsia="Times New Roman" w:hAnsi="Calibri" w:cs="Times New Roman"/>
      <w:bCs/>
      <w:sz w:val="18"/>
      <w:szCs w:val="24"/>
    </w:rPr>
  </w:style>
  <w:style w:type="table" w:customStyle="1" w:styleId="Lesson">
    <w:name w:val="Lesson"/>
    <w:basedOn w:val="TableNormal"/>
    <w:uiPriority w:val="99"/>
    <w:qFormat/>
    <w:rsid w:val="00371CEC"/>
    <w:pPr>
      <w:spacing w:after="60" w:line="240" w:lineRule="auto"/>
    </w:pPr>
    <w:rPr>
      <w:rFonts w:ascii="Calibri" w:hAnsi="Calibri"/>
      <w:sz w:val="21"/>
      <w:szCs w:val="20"/>
      <w:lang w:eastAsia="zh-TW"/>
    </w:rPr>
    <w:tblPr>
      <w:tblStyleRowBandSize w:val="1"/>
      <w:tblStyleColBandSize w:val="1"/>
      <w:tblInd w:w="144" w:type="dxa"/>
      <w:tblBorders>
        <w:top w:val="single" w:sz="4" w:space="0" w:color="DBE5F1" w:themeColor="accent1" w:themeTint="33"/>
        <w:left w:val="single" w:sz="4" w:space="0" w:color="DBE5F1" w:themeColor="accent1" w:themeTint="33"/>
        <w:bottom w:val="single" w:sz="4" w:space="0" w:color="DBE5F1" w:themeColor="accent1" w:themeTint="33"/>
        <w:right w:val="single" w:sz="4" w:space="0" w:color="DBE5F1" w:themeColor="accent1" w:themeTint="33"/>
        <w:insideH w:val="single" w:sz="4" w:space="0" w:color="DBE5F1" w:themeColor="accent1" w:themeTint="33"/>
        <w:insideV w:val="single" w:sz="4" w:space="0" w:color="DBE5F1" w:themeColor="accent1" w:themeTint="33"/>
      </w:tblBorders>
      <w:tblCellMar>
        <w:top w:w="58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rPr>
        <w:rFonts w:ascii="Calibri" w:hAnsi="Calibri"/>
        <w:b/>
        <w:bCs/>
        <w:i w:val="0"/>
        <w:color w:val="000000" w:themeColor="text1"/>
        <w:sz w:val="21"/>
      </w:rPr>
      <w:tblPr/>
      <w:tcPr>
        <w:shd w:val="clear" w:color="auto" w:fill="C6D9F1" w:themeFill="text2" w:themeFillTint="33"/>
      </w:tcPr>
    </w:tblStylePr>
  </w:style>
  <w:style w:type="paragraph" w:customStyle="1" w:styleId="NotesCourse">
    <w:name w:val="Notes_Course"/>
    <w:basedOn w:val="Normal"/>
    <w:rsid w:val="00371CEC"/>
    <w:pPr>
      <w:spacing w:after="60" w:line="240" w:lineRule="auto"/>
      <w:ind w:left="0" w:right="0"/>
    </w:pPr>
    <w:rPr>
      <w:rFonts w:ascii="Calibri" w:hAnsi="Calibri"/>
      <w:sz w:val="20"/>
    </w:rPr>
  </w:style>
  <w:style w:type="paragraph" w:customStyle="1" w:styleId="NotesCourseLabel">
    <w:name w:val="Notes_Course Label"/>
    <w:basedOn w:val="NotesCourse"/>
    <w:next w:val="NotesCourse"/>
    <w:rsid w:val="00371CEC"/>
    <w:rPr>
      <w:rFonts w:eastAsia="Times New Roman" w:cs="Times New Roman"/>
      <w:b/>
      <w:szCs w:val="20"/>
    </w:rPr>
  </w:style>
  <w:style w:type="paragraph" w:customStyle="1" w:styleId="Slide">
    <w:name w:val="Slide"/>
    <w:basedOn w:val="Normal"/>
    <w:next w:val="Normal"/>
    <w:uiPriority w:val="1"/>
    <w:unhideWhenUsed/>
    <w:rsid w:val="00371CEC"/>
    <w:pPr>
      <w:keepNext/>
      <w:widowControl w:val="0"/>
      <w:spacing w:after="60" w:line="240" w:lineRule="auto"/>
      <w:ind w:left="0" w:right="0"/>
      <w:jc w:val="right"/>
    </w:pPr>
    <w:rPr>
      <w:rFonts w:ascii="Calibri" w:hAnsi="Calibri"/>
      <w:color w:val="7F7F7F" w:themeColor="text1" w:themeTint="80"/>
      <w:sz w:val="18"/>
    </w:rPr>
  </w:style>
  <w:style w:type="paragraph" w:styleId="TOC3">
    <w:name w:val="toc 3"/>
    <w:basedOn w:val="Normal"/>
    <w:next w:val="Normal"/>
    <w:autoRedefine/>
    <w:uiPriority w:val="39"/>
    <w:rsid w:val="00371CEC"/>
    <w:pPr>
      <w:spacing w:after="100"/>
      <w:ind w:left="42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371CEC"/>
    <w:pPr>
      <w:spacing w:after="100"/>
      <w:ind w:left="63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71CEC"/>
    <w:pPr>
      <w:spacing w:after="100"/>
      <w:ind w:left="835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71CEC"/>
    <w:pPr>
      <w:spacing w:after="100"/>
      <w:ind w:left="1100"/>
    </w:pPr>
    <w:rPr>
      <w:rFonts w:asciiTheme="minorHAnsi" w:eastAsiaTheme="minorEastAsia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71CEC"/>
    <w:pPr>
      <w:spacing w:after="100"/>
      <w:ind w:left="1320"/>
    </w:pPr>
    <w:rPr>
      <w:rFonts w:asciiTheme="minorHAnsi" w:eastAsiaTheme="minorEastAsia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71CEC"/>
    <w:pPr>
      <w:spacing w:after="100"/>
      <w:ind w:left="1540"/>
    </w:pPr>
    <w:rPr>
      <w:rFonts w:asciiTheme="minorHAnsi" w:eastAsiaTheme="minorEastAsia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71CEC"/>
    <w:pPr>
      <w:spacing w:after="100"/>
      <w:ind w:left="1760"/>
    </w:pPr>
    <w:rPr>
      <w:rFonts w:asciiTheme="minorHAnsi" w:eastAsiaTheme="minorEastAsia" w:hAnsiTheme="minorHAnsi"/>
      <w:szCs w:val="22"/>
    </w:rPr>
  </w:style>
  <w:style w:type="paragraph" w:customStyle="1" w:styleId="StatusText">
    <w:name w:val="Status Text"/>
    <w:basedOn w:val="Normal"/>
    <w:next w:val="Normal"/>
    <w:link w:val="StatusTextChar"/>
    <w:rsid w:val="00371CEC"/>
    <w:pPr>
      <w:tabs>
        <w:tab w:val="right" w:pos="8928"/>
      </w:tabs>
      <w:spacing w:after="60" w:line="240" w:lineRule="auto"/>
      <w:ind w:left="0" w:right="0"/>
    </w:pPr>
    <w:rPr>
      <w:rFonts w:ascii="Calibri" w:hAnsi="Calibri"/>
      <w:b/>
      <w:szCs w:val="24"/>
    </w:rPr>
  </w:style>
  <w:style w:type="character" w:styleId="EndnoteReference">
    <w:name w:val="endnote reference"/>
    <w:basedOn w:val="DefaultParagraphFont"/>
    <w:rsid w:val="00371CEC"/>
    <w:rPr>
      <w:rFonts w:ascii="Calibri" w:hAnsi="Calibri"/>
      <w:b/>
      <w:position w:val="4"/>
      <w:sz w:val="20"/>
      <w:vertAlign w:val="baseline"/>
    </w:rPr>
  </w:style>
  <w:style w:type="paragraph" w:styleId="EndnoteText">
    <w:name w:val="endnote text"/>
    <w:basedOn w:val="Normal"/>
    <w:link w:val="EndnoteTextChar"/>
    <w:unhideWhenUsed/>
    <w:rsid w:val="00371CEC"/>
    <w:pPr>
      <w:spacing w:after="100" w:line="240" w:lineRule="auto"/>
      <w:ind w:left="0" w:right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371CEC"/>
    <w:rPr>
      <w:rFonts w:ascii="Cambria" w:hAnsi="Cambria"/>
      <w:szCs w:val="20"/>
    </w:rPr>
  </w:style>
  <w:style w:type="table" w:customStyle="1" w:styleId="TableBordered">
    <w:name w:val="Table Bordered"/>
    <w:basedOn w:val="TableNormal"/>
    <w:rsid w:val="00371CEC"/>
    <w:pPr>
      <w:spacing w:after="60" w:line="240" w:lineRule="auto"/>
    </w:pPr>
    <w:rPr>
      <w:rFonts w:ascii="Segoe" w:eastAsia="Times New Roman" w:hAnsi="Segoe" w:cs="Franklin Gothic Book"/>
      <w:sz w:val="21"/>
      <w:szCs w:val="21"/>
    </w:rPr>
    <w:tblPr>
      <w:jc w:val="center"/>
      <w:tblCellSpacing w:w="14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29" w:type="dxa"/>
        <w:left w:w="43" w:type="dxa"/>
        <w:bottom w:w="0" w:type="dxa"/>
        <w:right w:w="43" w:type="dxa"/>
      </w:tblCellMar>
    </w:tblPr>
    <w:trPr>
      <w:tblCellSpacing w:w="14" w:type="dxa"/>
      <w:jc w:val="center"/>
    </w:trPr>
    <w:tcPr>
      <w:shd w:val="clear" w:color="auto" w:fill="FFFFFF"/>
    </w:tcPr>
  </w:style>
  <w:style w:type="character" w:customStyle="1" w:styleId="StatusTextChar">
    <w:name w:val="Status Text Char"/>
    <w:basedOn w:val="DefaultParagraphFont"/>
    <w:link w:val="StatusText"/>
    <w:rsid w:val="00371CEC"/>
    <w:rPr>
      <w:rFonts w:ascii="Calibri" w:hAnsi="Calibri"/>
      <w:b/>
      <w:szCs w:val="24"/>
    </w:rPr>
  </w:style>
  <w:style w:type="table" w:customStyle="1" w:styleId="NotesTable">
    <w:name w:val="Notes Table"/>
    <w:basedOn w:val="TableNormal"/>
    <w:uiPriority w:val="99"/>
    <w:qFormat/>
    <w:rsid w:val="00371CEC"/>
    <w:pPr>
      <w:spacing w:after="0" w:line="240" w:lineRule="auto"/>
    </w:pPr>
    <w:tblPr>
      <w:tblInd w:w="0" w:type="dxa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115" w:type="dxa"/>
        <w:left w:w="86" w:type="dxa"/>
        <w:bottom w:w="115" w:type="dxa"/>
        <w:right w:w="86" w:type="dxa"/>
      </w:tblCellMar>
    </w:tblPr>
    <w:tcPr>
      <w:shd w:val="clear" w:color="auto" w:fill="DBE5F1" w:themeFill="accent1" w:themeFillTint="33"/>
    </w:tcPr>
    <w:tblStylePr w:type="firstCol">
      <w:tblPr/>
      <w:tcPr>
        <w:shd w:val="clear" w:color="auto" w:fill="FFFFFF" w:themeFill="background1"/>
      </w:tcPr>
    </w:tblStylePr>
  </w:style>
  <w:style w:type="table" w:customStyle="1" w:styleId="AnswerTable">
    <w:name w:val="Answer Table"/>
    <w:basedOn w:val="TableNormal"/>
    <w:uiPriority w:val="99"/>
    <w:qFormat/>
    <w:rsid w:val="00371CEC"/>
    <w:pPr>
      <w:spacing w:after="0" w:line="240" w:lineRule="auto"/>
    </w:pPr>
    <w:tblPr>
      <w:tblInd w:w="14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58" w:type="dxa"/>
        <w:bottom w:w="29" w:type="dxa"/>
        <w:right w:w="58" w:type="dxa"/>
      </w:tblCellMar>
    </w:tblPr>
  </w:style>
  <w:style w:type="character" w:customStyle="1" w:styleId="CaptionChar">
    <w:name w:val="Caption Char"/>
    <w:basedOn w:val="DefaultParagraphFont"/>
    <w:link w:val="Caption"/>
    <w:rsid w:val="00371CEC"/>
    <w:rPr>
      <w:b/>
      <w:bCs/>
      <w:sz w:val="18"/>
      <w:szCs w:val="18"/>
    </w:rPr>
  </w:style>
  <w:style w:type="paragraph" w:customStyle="1" w:styleId="Default">
    <w:name w:val="Default"/>
    <w:unhideWhenUsed/>
    <w:rsid w:val="00371C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tupTaskHeading">
    <w:name w:val="Setup Task Heading"/>
    <w:basedOn w:val="Heading2"/>
    <w:next w:val="Normal"/>
    <w:uiPriority w:val="1"/>
    <w:qFormat/>
    <w:rsid w:val="00371CEC"/>
    <w:pPr>
      <w:ind w:left="720" w:right="0" w:hanging="360"/>
    </w:pPr>
    <w:rPr>
      <w:sz w:val="36"/>
    </w:rPr>
  </w:style>
  <w:style w:type="table" w:styleId="TableGrid">
    <w:name w:val="Table Grid"/>
    <w:basedOn w:val="TableNormal"/>
    <w:uiPriority w:val="39"/>
    <w:rsid w:val="0037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Text">
    <w:name w:val="Paragraph Text"/>
    <w:basedOn w:val="Normal"/>
    <w:link w:val="ParagraphTextChar"/>
    <w:qFormat/>
    <w:rsid w:val="00D57995"/>
    <w:pPr>
      <w:spacing w:before="160" w:after="160"/>
      <w:ind w:right="0"/>
    </w:pPr>
    <w:rPr>
      <w:sz w:val="20"/>
      <w:szCs w:val="20"/>
    </w:rPr>
  </w:style>
  <w:style w:type="character" w:customStyle="1" w:styleId="ParagraphTextChar">
    <w:name w:val="Paragraph Text Char"/>
    <w:basedOn w:val="DefaultParagraphFont"/>
    <w:link w:val="ParagraphText"/>
    <w:rsid w:val="00D57995"/>
    <w:rPr>
      <w:rFonts w:ascii="Cambria" w:hAnsi="Cambri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95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0FE2"/>
    <w:rPr>
      <w:rFonts w:ascii="Calibri" w:hAnsi="Calibri"/>
      <w:b/>
      <w:bCs/>
      <w:color w:val="4F81BD" w:themeColor="accent1"/>
      <w:sz w:val="44"/>
    </w:rPr>
  </w:style>
  <w:style w:type="table" w:styleId="MediumList2-Accent1">
    <w:name w:val="Medium List 2 Accent 1"/>
    <w:basedOn w:val="TableNormal"/>
    <w:uiPriority w:val="66"/>
    <w:rsid w:val="006E0F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6E0F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6E0F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6E0F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6E0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E0FE2"/>
    <w:pPr>
      <w:ind w:left="43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6E0F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E2"/>
    <w:rPr>
      <w:rFonts w:ascii="Cambria" w:hAnsi="Cambria"/>
      <w:b/>
      <w:bCs/>
      <w:i/>
      <w:iCs/>
      <w:color w:val="4F81BD" w:themeColor="accent1"/>
      <w:szCs w:val="23"/>
    </w:rPr>
  </w:style>
  <w:style w:type="table" w:customStyle="1" w:styleId="LightShading-Accent11">
    <w:name w:val="Light Shading - Accent 11"/>
    <w:basedOn w:val="TableNormal"/>
    <w:uiPriority w:val="60"/>
    <w:rsid w:val="006E0F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6E0FE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ModuleTitle">
    <w:name w:val="Module Title"/>
    <w:semiHidden/>
    <w:rsid w:val="006E0FE2"/>
    <w:pPr>
      <w:spacing w:after="0" w:line="240" w:lineRule="auto"/>
    </w:pPr>
    <w:rPr>
      <w:rFonts w:ascii="Verdana" w:eastAsia="Times New Roman" w:hAnsi="Verdana" w:cs="Verdana"/>
      <w:b/>
      <w:sz w:val="36"/>
      <w:szCs w:val="3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0FE2"/>
    <w:pPr>
      <w:spacing w:after="60" w:line="240" w:lineRule="auto"/>
      <w:ind w:left="0" w:right="0"/>
    </w:pPr>
    <w:rPr>
      <w:rFonts w:ascii="Calibri" w:hAnsi="Calibri"/>
      <w:b/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0FE2"/>
    <w:rPr>
      <w:rFonts w:ascii="Calibri" w:hAnsi="Calibri"/>
      <w:b/>
      <w:sz w:val="20"/>
      <w:szCs w:val="23"/>
    </w:rPr>
  </w:style>
  <w:style w:type="paragraph" w:customStyle="1" w:styleId="NoteText">
    <w:name w:val="Note Text"/>
    <w:basedOn w:val="Normal"/>
    <w:link w:val="NoteTextChar"/>
    <w:uiPriority w:val="51"/>
    <w:unhideWhenUsed/>
    <w:rsid w:val="006E0FE2"/>
    <w:pPr>
      <w:spacing w:after="60" w:line="240" w:lineRule="auto"/>
      <w:ind w:left="0" w:right="0"/>
    </w:pPr>
    <w:rPr>
      <w:rFonts w:ascii="Calibri" w:hAnsi="Calibri"/>
      <w:sz w:val="20"/>
    </w:rPr>
  </w:style>
  <w:style w:type="character" w:customStyle="1" w:styleId="NoteTextChar">
    <w:name w:val="Note Text Char"/>
    <w:basedOn w:val="DefaultParagraphFont"/>
    <w:link w:val="NoteText"/>
    <w:uiPriority w:val="51"/>
    <w:rsid w:val="006E0FE2"/>
    <w:rPr>
      <w:rFonts w:ascii="Calibri" w:hAnsi="Calibri"/>
      <w:sz w:val="20"/>
      <w:szCs w:val="23"/>
    </w:rPr>
  </w:style>
  <w:style w:type="paragraph" w:customStyle="1" w:styleId="Notes">
    <w:name w:val="Notes"/>
    <w:basedOn w:val="Normal"/>
    <w:link w:val="NotesChar"/>
    <w:uiPriority w:val="51"/>
    <w:unhideWhenUsed/>
    <w:rsid w:val="006E0FE2"/>
    <w:pPr>
      <w:spacing w:after="60" w:line="240" w:lineRule="auto"/>
      <w:ind w:left="0" w:right="0"/>
      <w:contextualSpacing/>
      <w:jc w:val="both"/>
    </w:pPr>
    <w:rPr>
      <w:rFonts w:ascii="Calibri" w:hAnsi="Calibri"/>
      <w:sz w:val="20"/>
    </w:rPr>
  </w:style>
  <w:style w:type="character" w:customStyle="1" w:styleId="NotesChar">
    <w:name w:val="Notes Char"/>
    <w:basedOn w:val="DefaultParagraphFont"/>
    <w:link w:val="Notes"/>
    <w:uiPriority w:val="51"/>
    <w:rsid w:val="006E0FE2"/>
    <w:rPr>
      <w:rFonts w:ascii="Calibri" w:hAnsi="Calibri"/>
      <w:sz w:val="20"/>
      <w:szCs w:val="23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1CEC"/>
    <w:pPr>
      <w:spacing w:before="80" w:line="240" w:lineRule="auto"/>
      <w:contextualSpacing/>
    </w:pPr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1CEC"/>
    <w:rPr>
      <w:rFonts w:ascii="Consolas" w:hAnsi="Consolas"/>
      <w:sz w:val="20"/>
      <w:szCs w:val="21"/>
    </w:rPr>
  </w:style>
  <w:style w:type="paragraph" w:customStyle="1" w:styleId="CourseTitle">
    <w:name w:val="Course Title"/>
    <w:basedOn w:val="Normal"/>
    <w:next w:val="Normal"/>
    <w:semiHidden/>
    <w:rsid w:val="006E0FE2"/>
    <w:pPr>
      <w:pBdr>
        <w:bottom w:val="single" w:sz="8" w:space="1" w:color="4F81BD"/>
      </w:pBdr>
      <w:spacing w:after="300" w:line="240" w:lineRule="auto"/>
      <w:contextualSpacing/>
    </w:pPr>
    <w:rPr>
      <w:rFonts w:ascii="Calibri" w:eastAsia="Times New Roman" w:hAnsi="Calibri" w:cs="Verdana"/>
      <w:b/>
      <w:color w:val="288ABD"/>
      <w:kern w:val="28"/>
      <w:sz w:val="68"/>
      <w:szCs w:val="48"/>
    </w:rPr>
  </w:style>
  <w:style w:type="paragraph" w:customStyle="1" w:styleId="Titlesmall">
    <w:name w:val="Title small"/>
    <w:basedOn w:val="Title"/>
    <w:next w:val="Normal"/>
    <w:rsid w:val="006E0FE2"/>
    <w:pPr>
      <w:pBdr>
        <w:bottom w:val="none" w:sz="0" w:space="0" w:color="auto"/>
      </w:pBdr>
      <w:ind w:left="288"/>
    </w:pPr>
    <w:rPr>
      <w:sz w:val="32"/>
    </w:rPr>
  </w:style>
  <w:style w:type="numbering" w:customStyle="1" w:styleId="CNumberNormal">
    <w:name w:val="CNumber Normal"/>
    <w:basedOn w:val="NoList"/>
    <w:rsid w:val="006E0FE2"/>
    <w:pPr>
      <w:numPr>
        <w:numId w:val="3"/>
      </w:numPr>
    </w:pPr>
  </w:style>
  <w:style w:type="numbering" w:customStyle="1" w:styleId="CBulletBody">
    <w:name w:val="CBullet Body"/>
    <w:basedOn w:val="NoList"/>
    <w:rsid w:val="006E0FE2"/>
    <w:pPr>
      <w:numPr>
        <w:numId w:val="1"/>
      </w:numPr>
    </w:pPr>
  </w:style>
  <w:style w:type="numbering" w:customStyle="1" w:styleId="CNumberBody">
    <w:name w:val="CNumber Body"/>
    <w:basedOn w:val="NoList"/>
    <w:rsid w:val="006E0FE2"/>
    <w:pPr>
      <w:numPr>
        <w:numId w:val="2"/>
      </w:numPr>
    </w:pPr>
  </w:style>
  <w:style w:type="character" w:customStyle="1" w:styleId="CommentTextChar1">
    <w:name w:val="Comment Text Char1"/>
    <w:basedOn w:val="DefaultParagraphFont"/>
    <w:uiPriority w:val="99"/>
    <w:semiHidden/>
    <w:rsid w:val="006E0FE2"/>
    <w:rPr>
      <w:rFonts w:ascii="Constantia" w:hAnsi="Constantia" w:cs="Times New Roman"/>
      <w:sz w:val="20"/>
      <w:szCs w:val="20"/>
    </w:rPr>
  </w:style>
  <w:style w:type="character" w:customStyle="1" w:styleId="headingreftext">
    <w:name w:val="headingref_text"/>
    <w:basedOn w:val="DefaultParagraphFont"/>
    <w:uiPriority w:val="2"/>
    <w:qFormat/>
    <w:rsid w:val="006E0FE2"/>
    <w:rPr>
      <w:color w:val="288AC6"/>
    </w:rPr>
  </w:style>
  <w:style w:type="paragraph" w:customStyle="1" w:styleId="legal0">
    <w:name w:val="legal"/>
    <w:basedOn w:val="Normal"/>
    <w:uiPriority w:val="2"/>
    <w:qFormat/>
    <w:rsid w:val="006E0FE2"/>
    <w:pPr>
      <w:spacing w:line="240" w:lineRule="auto"/>
      <w:ind w:right="0"/>
    </w:pPr>
    <w:rPr>
      <w:rFonts w:ascii="Trebuchet MS" w:eastAsia="Times New Roman" w:hAnsi="Trebuchet MS" w:cs="Segoe UI"/>
      <w:sz w:val="17"/>
      <w:szCs w:val="15"/>
    </w:rPr>
  </w:style>
  <w:style w:type="paragraph" w:customStyle="1" w:styleId="credits">
    <w:name w:val="credits"/>
    <w:basedOn w:val="Normal"/>
    <w:uiPriority w:val="2"/>
    <w:qFormat/>
    <w:rsid w:val="006E0FE2"/>
    <w:pPr>
      <w:spacing w:after="0" w:line="240" w:lineRule="auto"/>
      <w:ind w:left="0" w:right="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6E0FE2"/>
    <w:rPr>
      <w:rFonts w:ascii="Times New Roman" w:hAnsi="Times New Roman" w:cs="Times New Roman"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6E0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6E0FE2"/>
    <w:rPr>
      <w:rFonts w:ascii="Courier New" w:eastAsia="Times New Roman" w:hAnsi="Courier New" w:cs="Courier New" w:hint="default"/>
      <w:vanish w:val="0"/>
      <w:webHidden w:val="0"/>
      <w:color w:val="000066"/>
      <w:sz w:val="25"/>
      <w:szCs w:val="25"/>
      <w:specVanish w:val="0"/>
    </w:rPr>
  </w:style>
  <w:style w:type="character" w:customStyle="1" w:styleId="CharChar10">
    <w:name w:val="Char Char10"/>
    <w:basedOn w:val="DefaultParagraphFont"/>
    <w:rsid w:val="006E0FE2"/>
    <w:rPr>
      <w:rFonts w:ascii="Segoe" w:hAnsi="Segoe" w:cs="Arial"/>
      <w:b/>
      <w:bCs/>
      <w:color w:val="0099FF"/>
      <w:sz w:val="26"/>
      <w:szCs w:val="26"/>
      <w:lang w:val="en-US" w:eastAsia="en-US" w:bidi="ar-SA"/>
    </w:rPr>
  </w:style>
  <w:style w:type="character" w:customStyle="1" w:styleId="CharChar9">
    <w:name w:val="Char Char9"/>
    <w:basedOn w:val="DefaultParagraphFont"/>
    <w:rsid w:val="006E0FE2"/>
    <w:rPr>
      <w:rFonts w:ascii="Segoe" w:hAnsi="Segoe"/>
      <w:b/>
      <w:bCs/>
      <w:sz w:val="28"/>
      <w:szCs w:val="28"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6E0FE2"/>
    <w:rPr>
      <w:rFonts w:ascii="Segoe" w:hAnsi="Segoe"/>
      <w:sz w:val="24"/>
      <w:szCs w:val="24"/>
      <w:lang w:val="en-US" w:eastAsia="en-US" w:bidi="ar-SA"/>
    </w:rPr>
  </w:style>
  <w:style w:type="character" w:customStyle="1" w:styleId="Captions">
    <w:name w:val="Captions"/>
    <w:aliases w:val="Figures"/>
    <w:basedOn w:val="DefaultParagraphFont"/>
    <w:rsid w:val="006E0FE2"/>
    <w:rPr>
      <w:rFonts w:ascii="Segoe UI" w:hAnsi="Segoe UI"/>
      <w:color w:val="0099FF"/>
      <w:sz w:val="18"/>
    </w:rPr>
  </w:style>
  <w:style w:type="paragraph" w:customStyle="1" w:styleId="MMSHyperlink">
    <w:name w:val="MMS Hyperlink"/>
    <w:basedOn w:val="Heading3"/>
    <w:rsid w:val="006E0FE2"/>
    <w:pPr>
      <w:numPr>
        <w:ilvl w:val="2"/>
      </w:numPr>
      <w:spacing w:before="240" w:after="60" w:line="240" w:lineRule="exact"/>
      <w:ind w:left="360" w:right="0" w:hanging="360"/>
    </w:pPr>
    <w:rPr>
      <w:rFonts w:ascii="Segoe UI" w:eastAsia="Times New Roman" w:hAnsi="Segoe UI" w:cs="Arial"/>
      <w:b w:val="0"/>
      <w:bCs/>
      <w:color w:val="0000FF"/>
      <w:sz w:val="18"/>
      <w:szCs w:val="26"/>
      <w:u w:val="single"/>
    </w:rPr>
  </w:style>
  <w:style w:type="paragraph" w:customStyle="1" w:styleId="TableHeadingText">
    <w:name w:val="Table Heading Text"/>
    <w:basedOn w:val="Heading3"/>
    <w:rsid w:val="006E0FE2"/>
    <w:pPr>
      <w:numPr>
        <w:ilvl w:val="2"/>
      </w:numPr>
      <w:spacing w:before="240" w:after="60" w:line="240" w:lineRule="exact"/>
      <w:ind w:left="360" w:right="0" w:hanging="360"/>
    </w:pPr>
    <w:rPr>
      <w:rFonts w:ascii="Segoe UI" w:eastAsia="Times New Roman" w:hAnsi="Segoe UI" w:cs="Arial"/>
      <w:b w:val="0"/>
      <w:bCs/>
      <w:sz w:val="20"/>
      <w:szCs w:val="26"/>
    </w:rPr>
  </w:style>
  <w:style w:type="character" w:customStyle="1" w:styleId="TableHyperlink">
    <w:name w:val="Table Hyperlink"/>
    <w:basedOn w:val="Hyperlink"/>
    <w:rsid w:val="006E0FE2"/>
    <w:rPr>
      <w:rFonts w:ascii="Segoe UI" w:hAnsi="Segoe UI"/>
      <w:color w:val="0000FF"/>
      <w:sz w:val="16"/>
      <w:u w:val="single"/>
    </w:rPr>
  </w:style>
  <w:style w:type="character" w:customStyle="1" w:styleId="TableRowTitles">
    <w:name w:val="Table Row Titles"/>
    <w:basedOn w:val="DefaultParagraphFont"/>
    <w:rsid w:val="006E0FE2"/>
    <w:rPr>
      <w:rFonts w:ascii="Segoe UI" w:hAnsi="Segoe UI"/>
      <w:color w:val="auto"/>
      <w:sz w:val="18"/>
    </w:rPr>
  </w:style>
  <w:style w:type="paragraph" w:styleId="BodyText2">
    <w:name w:val="Body Text 2"/>
    <w:basedOn w:val="Normal"/>
    <w:link w:val="BodyText2Char"/>
    <w:rsid w:val="006E0FE2"/>
    <w:pPr>
      <w:spacing w:before="240" w:line="240" w:lineRule="exact"/>
      <w:ind w:left="0" w:right="0"/>
    </w:pPr>
    <w:rPr>
      <w:rFonts w:ascii="Segoe" w:eastAsia="Batang" w:hAnsi="Segoe" w:cs="Times New Roman"/>
      <w:sz w:val="20"/>
      <w:szCs w:val="18"/>
      <w:lang w:eastAsia="ko-KR"/>
    </w:rPr>
  </w:style>
  <w:style w:type="character" w:customStyle="1" w:styleId="BodyText2Char">
    <w:name w:val="Body Text 2 Char"/>
    <w:basedOn w:val="DefaultParagraphFont"/>
    <w:link w:val="BodyText2"/>
    <w:rsid w:val="006E0FE2"/>
    <w:rPr>
      <w:rFonts w:ascii="Segoe" w:eastAsia="Batang" w:hAnsi="Segoe" w:cs="Times New Roman"/>
      <w:sz w:val="20"/>
      <w:szCs w:val="18"/>
      <w:lang w:eastAsia="ko-KR"/>
    </w:rPr>
  </w:style>
  <w:style w:type="character" w:styleId="IntenseEmphasis">
    <w:name w:val="Intense Emphasis"/>
    <w:basedOn w:val="DefaultParagraphFont"/>
    <w:uiPriority w:val="21"/>
    <w:qFormat/>
    <w:rsid w:val="006E0FE2"/>
    <w:rPr>
      <w:b/>
      <w:bCs/>
      <w:i/>
      <w:iCs/>
      <w:color w:val="4F81BD"/>
    </w:rPr>
  </w:style>
  <w:style w:type="paragraph" w:styleId="BodyText3">
    <w:name w:val="Body Text 3"/>
    <w:basedOn w:val="Normal"/>
    <w:link w:val="BodyText3Char"/>
    <w:rsid w:val="006E0FE2"/>
    <w:pPr>
      <w:spacing w:before="240" w:line="240" w:lineRule="exact"/>
      <w:ind w:left="720" w:right="0"/>
    </w:pPr>
    <w:rPr>
      <w:rFonts w:ascii="Segoe UI" w:eastAsia="Times New Roman" w:hAnsi="Segoe U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E0FE2"/>
    <w:rPr>
      <w:rFonts w:ascii="Segoe UI" w:eastAsia="Times New Roman" w:hAnsi="Segoe UI" w:cs="Times New Roman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6E0FE2"/>
    <w:rPr>
      <w:vertAlign w:val="superscript"/>
    </w:rPr>
  </w:style>
  <w:style w:type="paragraph" w:customStyle="1" w:styleId="Figure">
    <w:name w:val="Figure"/>
    <w:aliases w:val="fig"/>
    <w:basedOn w:val="Normal"/>
    <w:link w:val="FigureChar"/>
    <w:rsid w:val="006E0FE2"/>
    <w:pPr>
      <w:keepNext/>
      <w:spacing w:before="240" w:line="240" w:lineRule="exact"/>
      <w:ind w:left="720" w:right="0"/>
    </w:pPr>
    <w:rPr>
      <w:rFonts w:ascii="Arial" w:eastAsia="Batang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6E0FE2"/>
    <w:pPr>
      <w:spacing w:before="120" w:after="60" w:line="264" w:lineRule="auto"/>
      <w:ind w:left="227" w:right="0"/>
    </w:pPr>
    <w:rPr>
      <w:rFonts w:ascii="Arial" w:eastAsia="Arial" w:hAnsi="Arial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0FE2"/>
    <w:rPr>
      <w:rFonts w:ascii="Arial" w:eastAsia="Arial" w:hAnsi="Arial" w:cs="Arial"/>
      <w:sz w:val="16"/>
      <w:szCs w:val="16"/>
      <w:lang w:val="en-AU" w:eastAsia="ja-JP"/>
    </w:rPr>
  </w:style>
  <w:style w:type="table" w:styleId="Table3Deffects3">
    <w:name w:val="Table 3D effects 3"/>
    <w:basedOn w:val="TableNormal"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6E0FE2"/>
    <w:pPr>
      <w:spacing w:before="240" w:after="120" w:line="240" w:lineRule="exact"/>
      <w:ind w:left="1224" w:hanging="504"/>
    </w:pPr>
    <w:rPr>
      <w:rFonts w:ascii="Segoe UI" w:eastAsia="Times New Roman" w:hAnsi="Segoe UI" w:cs="Times New Roman"/>
      <w:sz w:val="18"/>
      <w:szCs w:val="24"/>
    </w:rPr>
  </w:style>
  <w:style w:type="character" w:customStyle="1" w:styleId="TableTextChar">
    <w:name w:val="Table Text Char"/>
    <w:aliases w:val="tt Char"/>
    <w:basedOn w:val="DefaultParagraphFont"/>
    <w:link w:val="tt"/>
    <w:locked/>
    <w:rsid w:val="006E0FE2"/>
    <w:rPr>
      <w:rFonts w:ascii="Arial" w:hAnsi="Arial" w:cs="Arial"/>
      <w:snapToGrid w:val="0"/>
      <w:sz w:val="16"/>
      <w:szCs w:val="16"/>
    </w:rPr>
  </w:style>
  <w:style w:type="paragraph" w:customStyle="1" w:styleId="tt">
    <w:name w:val="tt"/>
    <w:basedOn w:val="Normal"/>
    <w:link w:val="TableTextChar"/>
    <w:rsid w:val="006E0FE2"/>
    <w:pPr>
      <w:widowControl w:val="0"/>
      <w:tabs>
        <w:tab w:val="decimal" w:pos="0"/>
      </w:tabs>
      <w:snapToGrid w:val="0"/>
      <w:spacing w:before="120"/>
      <w:ind w:left="720" w:right="0"/>
    </w:pPr>
    <w:rPr>
      <w:rFonts w:ascii="Arial" w:hAnsi="Arial" w:cs="Arial"/>
      <w:snapToGrid w:val="0"/>
      <w:sz w:val="16"/>
      <w:szCs w:val="16"/>
    </w:rPr>
  </w:style>
  <w:style w:type="table" w:customStyle="1" w:styleId="TableGridComplex">
    <w:name w:val="Table Grid Complex"/>
    <w:rsid w:val="006E0FE2"/>
    <w:pPr>
      <w:spacing w:before="60" w:after="60" w:line="240" w:lineRule="exact"/>
      <w:ind w:left="1224" w:hanging="504"/>
    </w:pPr>
    <w:rPr>
      <w:rFonts w:ascii="Arial Narrow" w:eastAsia="Arial Narrow" w:hAnsi="Arial Narrow" w:cs="Arial Narrow"/>
      <w:sz w:val="18"/>
      <w:szCs w:val="18"/>
      <w:lang w:val="de-DE" w:eastAsia="de-DE"/>
    </w:rPr>
    <w:tblPr>
      <w:tblStyleRowBandSize w:val="1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Style1">
    <w:name w:val="Style1"/>
    <w:basedOn w:val="TableNormal"/>
    <w:uiPriority w:val="99"/>
    <w:qFormat/>
    <w:rsid w:val="006E0FE2"/>
    <w:pPr>
      <w:spacing w:before="240" w:after="120" w:line="24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6E0FE2"/>
    <w:pPr>
      <w:spacing w:before="60" w:after="60" w:line="264" w:lineRule="auto"/>
      <w:ind w:left="720" w:right="0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StyleSegoeLightBoldBackground1Before3ptAfter3pt">
    <w:name w:val="Style Segoe Light Bold Background 1 Before:  3 pt After:  3 pt..."/>
    <w:basedOn w:val="Normal"/>
    <w:rsid w:val="006E0FE2"/>
    <w:pPr>
      <w:spacing w:before="60" w:after="60" w:line="268" w:lineRule="atLeast"/>
      <w:ind w:left="0" w:right="0"/>
    </w:pPr>
    <w:rPr>
      <w:rFonts w:ascii="Segoe Light" w:eastAsia="Times New Roman" w:hAnsi="Segoe Light" w:cs="Times New Roman"/>
      <w:b/>
      <w:bCs/>
      <w:color w:val="FFFFFF"/>
      <w:sz w:val="18"/>
      <w:szCs w:val="20"/>
    </w:rPr>
  </w:style>
  <w:style w:type="paragraph" w:customStyle="1" w:styleId="StyleStyleSegoeLightBoldBackground1Before3ptAfter3p">
    <w:name w:val="Style Style Segoe Light Bold Background 1 Before:  3 pt After:  3 p..."/>
    <w:basedOn w:val="StyleSegoeLightBoldBackground1Before3ptAfter3pt"/>
    <w:rsid w:val="006E0FE2"/>
    <w:pPr>
      <w:jc w:val="center"/>
    </w:pPr>
    <w:rPr>
      <w:bCs w:val="0"/>
    </w:rPr>
  </w:style>
  <w:style w:type="paragraph" w:customStyle="1" w:styleId="StyleSegoeLightBoldBlackLinespacingExactly12pt">
    <w:name w:val="Style Segoe Light Bold Black Line spacing:  Exactly 12 pt"/>
    <w:basedOn w:val="Normal"/>
    <w:rsid w:val="006E0FE2"/>
    <w:pPr>
      <w:spacing w:before="240" w:line="240" w:lineRule="exact"/>
      <w:ind w:left="720" w:right="0"/>
    </w:pPr>
    <w:rPr>
      <w:rFonts w:ascii="Segoe Light" w:eastAsia="Times New Roman" w:hAnsi="Segoe Light" w:cs="Times New Roman"/>
      <w:b/>
      <w:bCs/>
      <w:color w:val="000000"/>
      <w:sz w:val="18"/>
      <w:szCs w:val="20"/>
    </w:rPr>
  </w:style>
  <w:style w:type="paragraph" w:customStyle="1" w:styleId="StyleStyleSegoeLightBoldBlackLinespacingExactly12pt">
    <w:name w:val="Style Style Segoe Light Bold Black Line spacing:  Exactly 12 pt +"/>
    <w:basedOn w:val="StyleSegoeLightBoldBlackLinespacingExactly12pt"/>
    <w:rsid w:val="006E0FE2"/>
    <w:pPr>
      <w:spacing w:before="120"/>
      <w:ind w:left="0"/>
    </w:pPr>
  </w:style>
  <w:style w:type="paragraph" w:customStyle="1" w:styleId="StyleSegoeLightBlack">
    <w:name w:val="Style Segoe Light Black"/>
    <w:basedOn w:val="Normal"/>
    <w:rsid w:val="006E0FE2"/>
    <w:pPr>
      <w:spacing w:before="120" w:line="240" w:lineRule="exact"/>
      <w:ind w:left="0" w:right="0"/>
    </w:pPr>
    <w:rPr>
      <w:rFonts w:ascii="Segoe Light" w:eastAsia="Times New Roman" w:hAnsi="Segoe Light" w:cs="Arial"/>
      <w:color w:val="000000"/>
      <w:sz w:val="18"/>
      <w:szCs w:val="24"/>
    </w:rPr>
  </w:style>
  <w:style w:type="paragraph" w:customStyle="1" w:styleId="StyleStyleStyleSegoeLightBoldBlackLinespacingExactly12">
    <w:name w:val="Style Style Style Segoe Light Bold Black Line spacing:  Exactly 12 ..."/>
    <w:basedOn w:val="StyleStyleSegoeLightBoldBlackLinespacingExactly12pt"/>
    <w:rsid w:val="006E0FE2"/>
  </w:style>
  <w:style w:type="paragraph" w:customStyle="1" w:styleId="NumHeading1">
    <w:name w:val="Num Heading 1"/>
    <w:basedOn w:val="Heading1"/>
    <w:next w:val="Normal"/>
    <w:rsid w:val="006E0FE2"/>
    <w:pPr>
      <w:keepNext/>
      <w:numPr>
        <w:numId w:val="4"/>
      </w:numPr>
      <w:spacing w:before="120" w:line="264" w:lineRule="auto"/>
      <w:ind w:right="0"/>
    </w:pPr>
    <w:rPr>
      <w:rFonts w:ascii="Arial Black" w:eastAsia="Arial Black" w:hAnsi="Arial Black" w:cs="Arial Black"/>
      <w:b w:val="0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6E0FE2"/>
    <w:pPr>
      <w:numPr>
        <w:ilvl w:val="1"/>
        <w:numId w:val="4"/>
      </w:numPr>
      <w:spacing w:line="264" w:lineRule="auto"/>
      <w:ind w:right="0"/>
    </w:pPr>
    <w:rPr>
      <w:rFonts w:ascii="Arial" w:eastAsia="Arial" w:hAnsi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6E0FE2"/>
    <w:pPr>
      <w:numPr>
        <w:ilvl w:val="2"/>
        <w:numId w:val="4"/>
      </w:numPr>
      <w:spacing w:before="180" w:after="60" w:line="264" w:lineRule="auto"/>
      <w:ind w:right="0"/>
    </w:pPr>
    <w:rPr>
      <w:rFonts w:ascii="Arial" w:eastAsia="Arial" w:hAnsi="Arial" w:cs="Arial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6E0FE2"/>
    <w:pPr>
      <w:numPr>
        <w:ilvl w:val="3"/>
        <w:numId w:val="4"/>
      </w:numPr>
      <w:spacing w:before="180" w:line="264" w:lineRule="auto"/>
      <w:ind w:right="0"/>
    </w:pPr>
    <w:rPr>
      <w:rFonts w:ascii="Arial" w:eastAsia="Arial" w:hAnsi="Arial" w:cs="Arial"/>
      <w:b w:val="0"/>
      <w:bCs/>
      <w:i/>
      <w:iCs/>
      <w:color w:val="333333"/>
      <w:sz w:val="24"/>
      <w:szCs w:val="24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6E0FE2"/>
    <w:pPr>
      <w:keepNext/>
      <w:pageBreakBefore/>
      <w:numPr>
        <w:ilvl w:val="7"/>
        <w:numId w:val="4"/>
      </w:numPr>
      <w:spacing w:before="120" w:after="60" w:line="264" w:lineRule="auto"/>
      <w:ind w:right="0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6E0FE2"/>
    <w:pPr>
      <w:pageBreakBefore/>
      <w:numPr>
        <w:ilvl w:val="8"/>
        <w:numId w:val="4"/>
      </w:numPr>
      <w:spacing w:before="480" w:after="60" w:line="264" w:lineRule="auto"/>
      <w:ind w:right="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6E0FE2"/>
    <w:pPr>
      <w:numPr>
        <w:ilvl w:val="4"/>
        <w:numId w:val="4"/>
      </w:numPr>
      <w:spacing w:before="60" w:line="240" w:lineRule="auto"/>
      <w:ind w:right="0"/>
    </w:pPr>
    <w:rPr>
      <w:rFonts w:ascii="Arial Narrow" w:eastAsia="Arial" w:hAnsi="Arial Narrow" w:cs="Arial"/>
      <w:bCs/>
      <w:iCs/>
      <w:sz w:val="18"/>
      <w:szCs w:val="22"/>
      <w:lang w:val="en-AU" w:eastAsia="ja-JP"/>
    </w:rPr>
  </w:style>
  <w:style w:type="numbering" w:customStyle="1" w:styleId="BulletsTable">
    <w:name w:val="Bullets Table"/>
    <w:basedOn w:val="NoList"/>
    <w:rsid w:val="006E0FE2"/>
    <w:pPr>
      <w:numPr>
        <w:numId w:val="5"/>
      </w:numPr>
    </w:pPr>
  </w:style>
  <w:style w:type="character" w:customStyle="1" w:styleId="apple-style-span">
    <w:name w:val="apple-style-span"/>
    <w:basedOn w:val="DefaultParagraphFont"/>
    <w:rsid w:val="006E0FE2"/>
  </w:style>
  <w:style w:type="paragraph" w:customStyle="1" w:styleId="Tablerow">
    <w:name w:val="Table row"/>
    <w:basedOn w:val="Normal"/>
    <w:link w:val="TablerowChar"/>
    <w:autoRedefine/>
    <w:qFormat/>
    <w:rsid w:val="006E0FE2"/>
    <w:pPr>
      <w:spacing w:before="40" w:after="20" w:line="220" w:lineRule="exact"/>
      <w:ind w:left="0" w:right="0"/>
    </w:pPr>
    <w:rPr>
      <w:rFonts w:ascii="Arial" w:hAnsi="Arial" w:cs="Arial"/>
      <w:sz w:val="18"/>
      <w:szCs w:val="18"/>
      <w:lang w:val="pt-BR"/>
    </w:rPr>
  </w:style>
  <w:style w:type="paragraph" w:customStyle="1" w:styleId="Tablesubheading">
    <w:name w:val="Table subheading"/>
    <w:basedOn w:val="Tablerow"/>
    <w:link w:val="TablesubheadingChar"/>
    <w:qFormat/>
    <w:rsid w:val="006E0FE2"/>
    <w:rPr>
      <w:b/>
    </w:rPr>
  </w:style>
  <w:style w:type="character" w:customStyle="1" w:styleId="TablerowChar">
    <w:name w:val="Table row Char"/>
    <w:basedOn w:val="DefaultParagraphFont"/>
    <w:link w:val="Tablerow"/>
    <w:rsid w:val="006E0FE2"/>
    <w:rPr>
      <w:rFonts w:ascii="Arial" w:hAnsi="Arial" w:cs="Arial"/>
      <w:sz w:val="18"/>
      <w:szCs w:val="18"/>
      <w:lang w:val="pt-BR"/>
    </w:rPr>
  </w:style>
  <w:style w:type="character" w:customStyle="1" w:styleId="TablesubheadingChar">
    <w:name w:val="Table subheading Char"/>
    <w:basedOn w:val="TablerowChar"/>
    <w:link w:val="Tablesubheading"/>
    <w:rsid w:val="006E0FE2"/>
    <w:rPr>
      <w:rFonts w:ascii="Arial" w:hAnsi="Arial" w:cs="Arial"/>
      <w:b/>
      <w:sz w:val="18"/>
      <w:szCs w:val="18"/>
      <w:lang w:val="pt-BR"/>
    </w:rPr>
  </w:style>
  <w:style w:type="paragraph" w:customStyle="1" w:styleId="Openissue">
    <w:name w:val="Open issue"/>
    <w:basedOn w:val="Normal"/>
    <w:link w:val="OpenissueChar"/>
    <w:rsid w:val="006E0FE2"/>
    <w:pPr>
      <w:spacing w:before="240" w:line="240" w:lineRule="exact"/>
      <w:ind w:left="720" w:right="0"/>
    </w:pPr>
    <w:rPr>
      <w:rFonts w:ascii="Segoe UI" w:eastAsia="Times New Roman" w:hAnsi="Segoe UI" w:cs="Times New Roman"/>
      <w:color w:val="FF0000"/>
      <w:sz w:val="18"/>
      <w:szCs w:val="24"/>
    </w:rPr>
  </w:style>
  <w:style w:type="paragraph" w:customStyle="1" w:styleId="Internalonly">
    <w:name w:val="Internal only"/>
    <w:basedOn w:val="Normal"/>
    <w:link w:val="InternalonlyChar"/>
    <w:rsid w:val="006E0FE2"/>
    <w:pPr>
      <w:spacing w:before="240" w:line="240" w:lineRule="exact"/>
      <w:ind w:left="720" w:right="0"/>
    </w:pPr>
    <w:rPr>
      <w:rFonts w:ascii="Segoe UI" w:eastAsia="Times New Roman" w:hAnsi="Segoe UI" w:cs="Times New Roman"/>
      <w:color w:val="E36C0A" w:themeColor="accent6" w:themeShade="BF"/>
      <w:sz w:val="18"/>
      <w:szCs w:val="24"/>
    </w:rPr>
  </w:style>
  <w:style w:type="character" w:customStyle="1" w:styleId="OpenissueChar">
    <w:name w:val="Open issue Char"/>
    <w:basedOn w:val="DefaultParagraphFont"/>
    <w:link w:val="Openissue"/>
    <w:rsid w:val="006E0FE2"/>
    <w:rPr>
      <w:rFonts w:ascii="Segoe UI" w:eastAsia="Times New Roman" w:hAnsi="Segoe UI" w:cs="Times New Roman"/>
      <w:color w:val="FF0000"/>
      <w:sz w:val="18"/>
      <w:szCs w:val="24"/>
    </w:rPr>
  </w:style>
  <w:style w:type="character" w:customStyle="1" w:styleId="InternalonlyChar">
    <w:name w:val="Internal only Char"/>
    <w:basedOn w:val="DefaultParagraphFont"/>
    <w:link w:val="Internalonly"/>
    <w:rsid w:val="006E0FE2"/>
    <w:rPr>
      <w:rFonts w:ascii="Segoe UI" w:eastAsia="Times New Roman" w:hAnsi="Segoe UI" w:cs="Times New Roman"/>
      <w:color w:val="E36C0A" w:themeColor="accent6" w:themeShade="BF"/>
      <w:sz w:val="18"/>
      <w:szCs w:val="24"/>
    </w:rPr>
  </w:style>
  <w:style w:type="paragraph" w:customStyle="1" w:styleId="Privatenotetoauthor">
    <w:name w:val="Private note to author"/>
    <w:basedOn w:val="Normal"/>
    <w:link w:val="PrivatenotetoauthorChar"/>
    <w:rsid w:val="006E0FE2"/>
    <w:pPr>
      <w:spacing w:before="240" w:line="240" w:lineRule="exact"/>
      <w:ind w:left="720" w:right="0"/>
    </w:pPr>
    <w:rPr>
      <w:rFonts w:ascii="Segoe UI" w:eastAsia="Times New Roman" w:hAnsi="Segoe UI" w:cs="Times New Roman"/>
      <w:color w:val="7030A0"/>
      <w:sz w:val="18"/>
      <w:szCs w:val="24"/>
    </w:rPr>
  </w:style>
  <w:style w:type="paragraph" w:customStyle="1" w:styleId="NormalKI">
    <w:name w:val="Normal (KI)"/>
    <w:basedOn w:val="Normal"/>
    <w:link w:val="NormalKIChar"/>
    <w:rsid w:val="006E0FE2"/>
    <w:pPr>
      <w:spacing w:after="0" w:line="240" w:lineRule="auto"/>
      <w:ind w:left="0" w:right="0"/>
    </w:pPr>
    <w:rPr>
      <w:rFonts w:ascii="Arial" w:eastAsia="Times New Roman" w:hAnsi="Arial" w:cs="Times New Roman"/>
      <w:szCs w:val="24"/>
    </w:rPr>
  </w:style>
  <w:style w:type="character" w:customStyle="1" w:styleId="PrivatenotetoauthorChar">
    <w:name w:val="Private note to author Char"/>
    <w:basedOn w:val="DefaultParagraphFont"/>
    <w:link w:val="Privatenotetoauthor"/>
    <w:rsid w:val="006E0FE2"/>
    <w:rPr>
      <w:rFonts w:ascii="Segoe UI" w:eastAsia="Times New Roman" w:hAnsi="Segoe UI" w:cs="Times New Roman"/>
      <w:color w:val="7030A0"/>
      <w:sz w:val="18"/>
      <w:szCs w:val="24"/>
    </w:rPr>
  </w:style>
  <w:style w:type="character" w:customStyle="1" w:styleId="NormalKIChar">
    <w:name w:val="Normal (KI) Char"/>
    <w:basedOn w:val="DefaultParagraphFont"/>
    <w:link w:val="NormalKI"/>
    <w:rsid w:val="006E0FE2"/>
    <w:rPr>
      <w:rFonts w:ascii="Arial" w:eastAsia="Times New Roman" w:hAnsi="Arial" w:cs="Times New Roman"/>
      <w:szCs w:val="24"/>
    </w:rPr>
  </w:style>
  <w:style w:type="character" w:customStyle="1" w:styleId="BodyTextChar1">
    <w:name w:val="Body Text Char1"/>
    <w:basedOn w:val="DefaultParagraphFont"/>
    <w:rsid w:val="006E0FE2"/>
    <w:rPr>
      <w:rFonts w:ascii="Segoe UI" w:hAnsi="Segoe UI"/>
      <w:sz w:val="18"/>
      <w:szCs w:val="24"/>
    </w:rPr>
  </w:style>
  <w:style w:type="paragraph" w:customStyle="1" w:styleId="Note">
    <w:name w:val="Note"/>
    <w:basedOn w:val="BodyText"/>
    <w:rsid w:val="006E0FE2"/>
    <w:pPr>
      <w:tabs>
        <w:tab w:val="left" w:pos="1080"/>
      </w:tabs>
      <w:spacing w:before="40" w:line="240" w:lineRule="exact"/>
      <w:ind w:left="1080" w:right="0" w:hanging="792"/>
    </w:pPr>
    <w:rPr>
      <w:rFonts w:ascii="Arial" w:hAnsi="Arial"/>
      <w:sz w:val="20"/>
      <w:szCs w:val="20"/>
      <w:lang w:val="en-AU"/>
    </w:rPr>
  </w:style>
  <w:style w:type="paragraph" w:customStyle="1" w:styleId="ListBulletedItem1">
    <w:name w:val="List Bulleted Item 1"/>
    <w:basedOn w:val="BodyText"/>
    <w:uiPriority w:val="99"/>
    <w:rsid w:val="006E0FE2"/>
    <w:pPr>
      <w:numPr>
        <w:numId w:val="6"/>
      </w:numPr>
      <w:ind w:right="0"/>
    </w:pPr>
    <w:rPr>
      <w:rFonts w:ascii="Arial" w:eastAsiaTheme="minorHAnsi" w:hAnsi="Arial" w:cstheme="minorBidi"/>
      <w:snapToGrid w:val="0"/>
      <w:szCs w:val="22"/>
    </w:rPr>
  </w:style>
  <w:style w:type="paragraph" w:customStyle="1" w:styleId="Bullet1">
    <w:name w:val="Bullet 1"/>
    <w:basedOn w:val="Normal"/>
    <w:rsid w:val="006E0FE2"/>
    <w:pPr>
      <w:widowControl w:val="0"/>
      <w:numPr>
        <w:numId w:val="7"/>
      </w:numPr>
      <w:tabs>
        <w:tab w:val="left" w:pos="7920"/>
      </w:tabs>
      <w:spacing w:before="60" w:after="60" w:line="280" w:lineRule="exact"/>
      <w:ind w:right="0"/>
    </w:pPr>
    <w:rPr>
      <w:rFonts w:ascii="Arial" w:eastAsia="Times New Roman" w:hAnsi="Arial" w:cs="Times New Roman"/>
      <w:b/>
      <w:color w:val="FF00FF"/>
      <w:sz w:val="19"/>
      <w:szCs w:val="20"/>
    </w:rPr>
  </w:style>
  <w:style w:type="paragraph" w:customStyle="1" w:styleId="Text">
    <w:name w:val="Text"/>
    <w:aliases w:val="t,text"/>
    <w:link w:val="TextChar1"/>
    <w:uiPriority w:val="99"/>
    <w:rsid w:val="006E0FE2"/>
    <w:pPr>
      <w:spacing w:before="60" w:after="12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TextChar1">
    <w:name w:val="Text Char1"/>
    <w:aliases w:val="t Char1"/>
    <w:basedOn w:val="DefaultParagraphFont"/>
    <w:link w:val="Text"/>
    <w:uiPriority w:val="99"/>
    <w:rsid w:val="006E0FE2"/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FigureChar">
    <w:name w:val="Figure Char"/>
    <w:aliases w:val="fig Char"/>
    <w:basedOn w:val="DefaultParagraphFont"/>
    <w:link w:val="Figure"/>
    <w:rsid w:val="006E0FE2"/>
    <w:rPr>
      <w:rFonts w:ascii="Arial" w:eastAsia="Batang" w:hAnsi="Arial" w:cs="Times New Roman"/>
      <w:sz w:val="20"/>
      <w:szCs w:val="20"/>
    </w:rPr>
  </w:style>
  <w:style w:type="numbering" w:customStyle="1" w:styleId="Bullet">
    <w:name w:val="Bullet"/>
    <w:basedOn w:val="NoList"/>
    <w:uiPriority w:val="99"/>
    <w:rsid w:val="006E0FE2"/>
    <w:pPr>
      <w:numPr>
        <w:numId w:val="8"/>
      </w:numPr>
    </w:pPr>
  </w:style>
  <w:style w:type="paragraph" w:customStyle="1" w:styleId="Bulletedlist">
    <w:name w:val="Bulleted list"/>
    <w:basedOn w:val="ListParagraph"/>
    <w:link w:val="BulletedlistChar"/>
    <w:rsid w:val="006E0FE2"/>
    <w:pPr>
      <w:numPr>
        <w:numId w:val="9"/>
      </w:numPr>
      <w:spacing w:before="240" w:line="240" w:lineRule="exact"/>
      <w:contextualSpacing/>
    </w:pPr>
    <w:rPr>
      <w:rFonts w:ascii="Segoe UI" w:eastAsia="Times New Roman" w:hAnsi="Segoe UI" w:cs="Times New Roman"/>
      <w:sz w:val="18"/>
      <w:szCs w:val="24"/>
    </w:rPr>
  </w:style>
  <w:style w:type="paragraph" w:customStyle="1" w:styleId="Tablerow-red">
    <w:name w:val="Table row - red"/>
    <w:basedOn w:val="Tablerow"/>
    <w:link w:val="Tablerow-redChar"/>
    <w:qFormat/>
    <w:rsid w:val="006E0FE2"/>
    <w:rPr>
      <w:color w:val="FF0000"/>
    </w:rPr>
  </w:style>
  <w:style w:type="character" w:customStyle="1" w:styleId="BulletedlistChar">
    <w:name w:val="Bulleted list Char"/>
    <w:basedOn w:val="ListParagraphChar"/>
    <w:link w:val="Bulletedlist"/>
    <w:rsid w:val="006E0FE2"/>
    <w:rPr>
      <w:rFonts w:ascii="Segoe UI" w:eastAsia="Times New Roman" w:hAnsi="Segoe UI" w:cs="Times New Roman"/>
      <w:sz w:val="18"/>
      <w:szCs w:val="24"/>
    </w:rPr>
  </w:style>
  <w:style w:type="character" w:customStyle="1" w:styleId="Tablerow-redChar">
    <w:name w:val="Table row - red Char"/>
    <w:basedOn w:val="TablerowChar"/>
    <w:link w:val="Tablerow-red"/>
    <w:rsid w:val="006E0FE2"/>
    <w:rPr>
      <w:rFonts w:ascii="Arial" w:hAnsi="Arial" w:cs="Arial"/>
      <w:color w:val="FF0000"/>
      <w:sz w:val="18"/>
      <w:szCs w:val="18"/>
      <w:lang w:val="pt-BR"/>
    </w:rPr>
  </w:style>
  <w:style w:type="character" w:styleId="Emphasis">
    <w:name w:val="Emphasis"/>
    <w:basedOn w:val="DefaultParagraphFont"/>
    <w:uiPriority w:val="20"/>
    <w:qFormat/>
    <w:rsid w:val="006E0FE2"/>
    <w:rPr>
      <w:i/>
      <w:iCs/>
    </w:rPr>
  </w:style>
  <w:style w:type="paragraph" w:customStyle="1" w:styleId="Versiongridrow">
    <w:name w:val="Version grid row"/>
    <w:basedOn w:val="Tablerow"/>
    <w:link w:val="VersiongridrowChar"/>
    <w:rsid w:val="006E0FE2"/>
    <w:pPr>
      <w:spacing w:after="60" w:line="200" w:lineRule="exact"/>
    </w:pPr>
    <w:rPr>
      <w:rFonts w:ascii="Segoe UI" w:hAnsi="Segoe UI"/>
    </w:rPr>
  </w:style>
  <w:style w:type="paragraph" w:customStyle="1" w:styleId="Versiongridrow-red">
    <w:name w:val="Version grid row - red"/>
    <w:basedOn w:val="Versiongridrow"/>
    <w:next w:val="Versiongridrow"/>
    <w:link w:val="Versiongridrow-redChar"/>
    <w:rsid w:val="006E0FE2"/>
    <w:rPr>
      <w:color w:val="FF0000"/>
    </w:rPr>
  </w:style>
  <w:style w:type="character" w:customStyle="1" w:styleId="VersiongridrowChar">
    <w:name w:val="Version grid row Char"/>
    <w:basedOn w:val="TablerowChar"/>
    <w:link w:val="Versiongridrow"/>
    <w:rsid w:val="006E0FE2"/>
    <w:rPr>
      <w:rFonts w:ascii="Segoe UI" w:hAnsi="Segoe UI" w:cs="Arial"/>
      <w:sz w:val="18"/>
      <w:szCs w:val="18"/>
      <w:lang w:val="pt-BR"/>
    </w:rPr>
  </w:style>
  <w:style w:type="paragraph" w:customStyle="1" w:styleId="Versiongrid-label">
    <w:name w:val="Version grid - label"/>
    <w:basedOn w:val="Tablerow"/>
    <w:link w:val="Versiongrid-labelChar"/>
    <w:rsid w:val="006E0FE2"/>
  </w:style>
  <w:style w:type="character" w:customStyle="1" w:styleId="Versiongridrow-redChar">
    <w:name w:val="Version grid row - red Char"/>
    <w:basedOn w:val="VersiongridrowChar"/>
    <w:link w:val="Versiongridrow-red"/>
    <w:rsid w:val="006E0FE2"/>
    <w:rPr>
      <w:rFonts w:ascii="Segoe UI" w:hAnsi="Segoe UI" w:cs="Arial"/>
      <w:color w:val="FF0000"/>
      <w:sz w:val="18"/>
      <w:szCs w:val="18"/>
      <w:lang w:val="pt-BR"/>
    </w:rPr>
  </w:style>
  <w:style w:type="character" w:customStyle="1" w:styleId="Versiongrid-labelChar">
    <w:name w:val="Version grid - label Char"/>
    <w:basedOn w:val="TablerowChar"/>
    <w:link w:val="Versiongrid-label"/>
    <w:rsid w:val="006E0FE2"/>
    <w:rPr>
      <w:rFonts w:ascii="Arial" w:hAnsi="Arial" w:cs="Arial"/>
      <w:sz w:val="18"/>
      <w:szCs w:val="18"/>
      <w:lang w:val="pt-BR"/>
    </w:rPr>
  </w:style>
  <w:style w:type="character" w:customStyle="1" w:styleId="TextChar">
    <w:name w:val="Text Char"/>
    <w:aliases w:val="t Char"/>
    <w:basedOn w:val="DefaultParagraphFont"/>
    <w:uiPriority w:val="99"/>
    <w:locked/>
    <w:rsid w:val="006E0FE2"/>
    <w:rPr>
      <w:rFonts w:ascii="Arial" w:hAnsi="Arial"/>
      <w:color w:val="000000"/>
      <w:lang w:val="en-US" w:eastAsia="en-US" w:bidi="ar-SA"/>
    </w:rPr>
  </w:style>
  <w:style w:type="paragraph" w:customStyle="1" w:styleId="BulletedList1">
    <w:name w:val="Bulleted List 1"/>
    <w:aliases w:val="bl1"/>
    <w:link w:val="BulletedList1Char"/>
    <w:rsid w:val="006E0FE2"/>
    <w:pPr>
      <w:numPr>
        <w:numId w:val="10"/>
      </w:numPr>
      <w:spacing w:before="60" w:after="60" w:line="220" w:lineRule="exact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ulletedList1Char">
    <w:name w:val="Bulleted List 1 Char"/>
    <w:aliases w:val="bl1 Char"/>
    <w:basedOn w:val="DefaultParagraphFont"/>
    <w:link w:val="BulletedList1"/>
    <w:locked/>
    <w:rsid w:val="006E0FE2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BulletedList2">
    <w:name w:val="Bulleted List 2"/>
    <w:aliases w:val="bl2"/>
    <w:uiPriority w:val="99"/>
    <w:rsid w:val="006E0FE2"/>
    <w:pPr>
      <w:numPr>
        <w:numId w:val="11"/>
      </w:numPr>
      <w:spacing w:before="60" w:after="60" w:line="220" w:lineRule="exact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uiPriority w:val="99"/>
    <w:rsid w:val="006E0FE2"/>
    <w:rPr>
      <w:rFonts w:cs="Times New Roman"/>
      <w:b/>
    </w:rPr>
  </w:style>
  <w:style w:type="paragraph" w:customStyle="1" w:styleId="TextinList1">
    <w:name w:val="Text in List 1"/>
    <w:aliases w:val="t1"/>
    <w:basedOn w:val="Text"/>
    <w:uiPriority w:val="99"/>
    <w:rsid w:val="006E0FE2"/>
    <w:pPr>
      <w:spacing w:after="60" w:line="240" w:lineRule="auto"/>
      <w:ind w:left="360"/>
    </w:pPr>
    <w:rPr>
      <w:rFonts w:ascii="Arial" w:hAnsi="Arial"/>
    </w:rPr>
  </w:style>
  <w:style w:type="paragraph" w:customStyle="1" w:styleId="Versiongrid-rowinternal">
    <w:name w:val="Version grid - row internal"/>
    <w:basedOn w:val="Versiongridrow"/>
    <w:link w:val="Versiongrid-rowinternalChar"/>
    <w:rsid w:val="006E0FE2"/>
    <w:rPr>
      <w:color w:val="E36C0A" w:themeColor="accent6" w:themeShade="BF"/>
    </w:rPr>
  </w:style>
  <w:style w:type="character" w:customStyle="1" w:styleId="Versiongrid-rowinternalChar">
    <w:name w:val="Version grid - row internal Char"/>
    <w:basedOn w:val="VersiongridrowChar"/>
    <w:link w:val="Versiongrid-rowinternal"/>
    <w:rsid w:val="006E0FE2"/>
    <w:rPr>
      <w:rFonts w:ascii="Segoe UI" w:hAnsi="Segoe UI" w:cs="Arial"/>
      <w:color w:val="E36C0A" w:themeColor="accent6" w:themeShade="BF"/>
      <w:sz w:val="18"/>
      <w:szCs w:val="18"/>
      <w:lang w:val="pt-BR"/>
    </w:rPr>
  </w:style>
  <w:style w:type="paragraph" w:customStyle="1" w:styleId="Bulletedlist-internal">
    <w:name w:val="Bulleted list - internal"/>
    <w:basedOn w:val="Bulletedlist"/>
    <w:link w:val="Bulletedlist-internalChar"/>
    <w:autoRedefine/>
    <w:rsid w:val="006E0FE2"/>
    <w:rPr>
      <w:color w:val="E36C0A" w:themeColor="accent6" w:themeShade="BF"/>
    </w:rPr>
  </w:style>
  <w:style w:type="character" w:customStyle="1" w:styleId="Bulletedlist-internalChar">
    <w:name w:val="Bulleted list - internal Char"/>
    <w:basedOn w:val="BulletedlistChar"/>
    <w:link w:val="Bulletedlist-internal"/>
    <w:rsid w:val="006E0FE2"/>
    <w:rPr>
      <w:rFonts w:ascii="Segoe UI" w:eastAsia="Times New Roman" w:hAnsi="Segoe UI" w:cs="Times New Roman"/>
      <w:color w:val="E36C0A" w:themeColor="accent6" w:themeShade="BF"/>
      <w:sz w:val="18"/>
      <w:szCs w:val="24"/>
    </w:rPr>
  </w:style>
  <w:style w:type="paragraph" w:customStyle="1" w:styleId="Sidewaystablerow">
    <w:name w:val="Sideways table row"/>
    <w:basedOn w:val="Tablerow"/>
    <w:link w:val="SidewaystablerowChar"/>
    <w:rsid w:val="006E0FE2"/>
    <w:pPr>
      <w:jc w:val="center"/>
    </w:pPr>
  </w:style>
  <w:style w:type="character" w:customStyle="1" w:styleId="SidewaystablerowChar">
    <w:name w:val="Sideways table row Char"/>
    <w:basedOn w:val="TablerowChar"/>
    <w:link w:val="Sidewaystablerow"/>
    <w:rsid w:val="006E0FE2"/>
    <w:rPr>
      <w:rFonts w:ascii="Arial" w:hAnsi="Arial" w:cs="Arial"/>
      <w:sz w:val="18"/>
      <w:szCs w:val="18"/>
      <w:lang w:val="pt-BR"/>
    </w:rPr>
  </w:style>
  <w:style w:type="paragraph" w:customStyle="1" w:styleId="Numberedlist">
    <w:name w:val="Numbered list"/>
    <w:basedOn w:val="Bulletedlist"/>
    <w:link w:val="NumberedlistChar"/>
    <w:rsid w:val="006E0FE2"/>
    <w:pPr>
      <w:numPr>
        <w:numId w:val="12"/>
      </w:numPr>
    </w:pPr>
  </w:style>
  <w:style w:type="character" w:customStyle="1" w:styleId="NumberedlistChar">
    <w:name w:val="Numbered list Char"/>
    <w:basedOn w:val="BulletedlistChar"/>
    <w:link w:val="Numberedlist"/>
    <w:rsid w:val="006E0FE2"/>
    <w:rPr>
      <w:rFonts w:ascii="Segoe UI" w:eastAsia="Times New Roman" w:hAnsi="Segoe UI" w:cs="Times New Roman"/>
      <w:sz w:val="18"/>
      <w:szCs w:val="24"/>
    </w:rPr>
  </w:style>
  <w:style w:type="character" w:customStyle="1" w:styleId="LabelEmbedded">
    <w:name w:val="Label Embedded"/>
    <w:aliases w:val="le"/>
    <w:basedOn w:val="DefaultParagraphFont"/>
    <w:rsid w:val="006E0FE2"/>
    <w:rPr>
      <w:rFonts w:ascii="Verdana" w:hAnsi="Verdana"/>
      <w:b/>
      <w:sz w:val="20"/>
    </w:rPr>
  </w:style>
  <w:style w:type="paragraph" w:customStyle="1" w:styleId="TableSpacing">
    <w:name w:val="Table Spacing"/>
    <w:aliases w:val="ts"/>
    <w:basedOn w:val="Normal"/>
    <w:next w:val="Normal"/>
    <w:rsid w:val="006E0FE2"/>
    <w:pPr>
      <w:spacing w:after="0" w:line="120" w:lineRule="exact"/>
      <w:ind w:left="0" w:right="0"/>
    </w:pPr>
    <w:rPr>
      <w:rFonts w:ascii="Verdana" w:eastAsia="Times New Roman" w:hAnsi="Verdana" w:cs="Times New Roman"/>
      <w:color w:val="C0C0C0"/>
      <w:sz w:val="12"/>
      <w:szCs w:val="20"/>
    </w:rPr>
  </w:style>
  <w:style w:type="table" w:customStyle="1" w:styleId="TablewithHeader">
    <w:name w:val="Table with Header"/>
    <w:aliases w:val="twh"/>
    <w:basedOn w:val="TableNormal"/>
    <w:rsid w:val="006E0FE2"/>
    <w:pPr>
      <w:spacing w:after="0" w:line="240" w:lineRule="auto"/>
    </w:pPr>
    <w:rPr>
      <w:rFonts w:ascii="Verdana" w:eastAsia="Times New Roman" w:hAnsi="Verdana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  <w:tblPr/>
      <w:tcPr>
        <w:shd w:val="clear" w:color="auto" w:fill="D9D9D9"/>
      </w:tcPr>
    </w:tblStylePr>
  </w:style>
  <w:style w:type="paragraph" w:customStyle="1" w:styleId="Tablerow-purple">
    <w:name w:val="Table row - purple"/>
    <w:basedOn w:val="Tablerow"/>
    <w:link w:val="Tablerow-purpleChar"/>
    <w:qFormat/>
    <w:rsid w:val="006E0FE2"/>
    <w:rPr>
      <w:color w:val="7030A0"/>
    </w:rPr>
  </w:style>
  <w:style w:type="character" w:customStyle="1" w:styleId="Tablerow-purpleChar">
    <w:name w:val="Table row - purple Char"/>
    <w:basedOn w:val="TablerowChar"/>
    <w:link w:val="Tablerow-purple"/>
    <w:rsid w:val="006E0FE2"/>
    <w:rPr>
      <w:rFonts w:ascii="Arial" w:hAnsi="Arial" w:cs="Arial"/>
      <w:color w:val="7030A0"/>
      <w:sz w:val="18"/>
      <w:szCs w:val="18"/>
      <w:lang w:val="pt-BR"/>
    </w:rPr>
  </w:style>
  <w:style w:type="character" w:customStyle="1" w:styleId="content">
    <w:name w:val="content"/>
    <w:basedOn w:val="DefaultParagraphFont"/>
    <w:rsid w:val="006E0FE2"/>
  </w:style>
  <w:style w:type="character" w:customStyle="1" w:styleId="wikidoc">
    <w:name w:val="wikidoc"/>
    <w:basedOn w:val="DefaultParagraphFont"/>
    <w:rsid w:val="006E0F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87B"/>
    <w:pPr>
      <w:pBdr>
        <w:bottom w:val="single" w:sz="6" w:space="1" w:color="auto"/>
      </w:pBdr>
      <w:spacing w:after="0" w:line="240" w:lineRule="auto"/>
      <w:ind w:left="0" w:right="0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87B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87B"/>
    <w:pPr>
      <w:pBdr>
        <w:top w:val="single" w:sz="6" w:space="1" w:color="auto"/>
      </w:pBdr>
      <w:spacing w:after="0" w:line="240" w:lineRule="auto"/>
      <w:ind w:left="0" w:right="0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87B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ms-rtethemeforecolor-2-01">
    <w:name w:val="ms-rtethemeforecolor-2-01"/>
    <w:basedOn w:val="DefaultParagraphFont"/>
    <w:rsid w:val="00831956"/>
    <w:rPr>
      <w:color w:val="000000"/>
    </w:rPr>
  </w:style>
  <w:style w:type="character" w:customStyle="1" w:styleId="ms-rtethemefontface-21">
    <w:name w:val="ms-rtethemefontface-21"/>
    <w:basedOn w:val="DefaultParagraphFont"/>
    <w:rsid w:val="00831956"/>
    <w:rPr>
      <w:rFonts w:ascii="Arial" w:hAnsi="Arial" w:cs="Arial" w:hint="default"/>
    </w:rPr>
  </w:style>
  <w:style w:type="character" w:customStyle="1" w:styleId="ms-rtefontsize-11">
    <w:name w:val="ms-rtefontsize-11"/>
    <w:basedOn w:val="DefaultParagraphFont"/>
    <w:rsid w:val="00831956"/>
    <w:rPr>
      <w:sz w:val="16"/>
      <w:szCs w:val="16"/>
    </w:rPr>
  </w:style>
  <w:style w:type="paragraph" w:customStyle="1" w:styleId="ms-rtefontsize-2">
    <w:name w:val="ms-rtefontsize-2"/>
    <w:basedOn w:val="Normal"/>
    <w:rsid w:val="009254C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0"/>
      <w:szCs w:val="20"/>
      <w:lang w:bidi="hi-IN"/>
    </w:rPr>
  </w:style>
  <w:style w:type="character" w:customStyle="1" w:styleId="box-mainbodytext">
    <w:name w:val="box-mainbodytext"/>
    <w:basedOn w:val="DefaultParagraphFont"/>
    <w:rsid w:val="006C7441"/>
  </w:style>
  <w:style w:type="character" w:customStyle="1" w:styleId="box-headersecondary1">
    <w:name w:val="box-headersecondary1"/>
    <w:basedOn w:val="DefaultParagraphFont"/>
    <w:rsid w:val="00FA0CC6"/>
    <w:rPr>
      <w:rFonts w:ascii="Arial" w:hAnsi="Arial" w:cs="Arial" w:hint="default"/>
      <w:color w:val="ED5D0C"/>
      <w:spacing w:val="-7"/>
      <w:sz w:val="38"/>
      <w:szCs w:val="38"/>
    </w:rPr>
  </w:style>
  <w:style w:type="numbering" w:customStyle="1" w:styleId="NoList1">
    <w:name w:val="No List1"/>
    <w:next w:val="NoList"/>
    <w:uiPriority w:val="99"/>
    <w:semiHidden/>
    <w:unhideWhenUsed/>
    <w:rsid w:val="00194C9F"/>
  </w:style>
  <w:style w:type="character" w:customStyle="1" w:styleId="signupenhancedtext1">
    <w:name w:val="signupenhancedtext1"/>
    <w:basedOn w:val="DefaultParagraphFont"/>
    <w:rsid w:val="004C3304"/>
    <w:rPr>
      <w:color w:val="4F9913"/>
    </w:rPr>
  </w:style>
  <w:style w:type="table" w:styleId="MediumShading1-Accent3">
    <w:name w:val="Medium Shading 1 Accent 3"/>
    <w:basedOn w:val="TableNormal"/>
    <w:uiPriority w:val="63"/>
    <w:rsid w:val="00DF4B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F4B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0D75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EC"/>
    <w:rPr>
      <w:rFonts w:eastAsiaTheme="majorEastAsia" w:cstheme="majorBidi"/>
      <w:b/>
      <w:iCs/>
      <w:color w:val="404040" w:themeColor="text1" w:themeTint="BF"/>
      <w:szCs w:val="20"/>
    </w:rPr>
  </w:style>
  <w:style w:type="table" w:customStyle="1" w:styleId="LessonTableHeaderRowColumn">
    <w:name w:val="Lesson Table Header Row/Column"/>
    <w:basedOn w:val="TableNormal"/>
    <w:uiPriority w:val="99"/>
    <w:rsid w:val="00371CEC"/>
    <w:pPr>
      <w:spacing w:after="60" w:line="240" w:lineRule="auto"/>
    </w:pPr>
    <w:rPr>
      <w:rFonts w:ascii="Calibri" w:hAnsi="Calibri"/>
      <w:sz w:val="21"/>
    </w:rPr>
    <w:tblPr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blStylePr w:type="firstRow">
      <w:rPr>
        <w:b/>
      </w:rPr>
      <w:tblPr/>
      <w:tcPr>
        <w:shd w:val="clear" w:color="auto" w:fill="C6D9F1" w:themeFill="text2" w:themeFillTint="33"/>
      </w:tcPr>
    </w:tblStylePr>
    <w:tblStylePr w:type="firstCol">
      <w:rPr>
        <w:b/>
      </w:rPr>
      <w:tblPr/>
      <w:tcPr>
        <w:shd w:val="clear" w:color="auto" w:fill="EEECE1" w:themeFill="background2"/>
      </w:tcPr>
    </w:tblStylePr>
  </w:style>
  <w:style w:type="table" w:customStyle="1" w:styleId="LessonTableNoHeaderRow">
    <w:name w:val="Lesson Table No Header Row"/>
    <w:basedOn w:val="TableNormal"/>
    <w:uiPriority w:val="99"/>
    <w:rsid w:val="00371CEC"/>
    <w:pPr>
      <w:spacing w:after="60" w:line="240" w:lineRule="auto"/>
    </w:pPr>
    <w:rPr>
      <w:rFonts w:ascii="Calibri" w:hAnsi="Calibri"/>
      <w:sz w:val="21"/>
    </w:rPr>
    <w:tblPr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</w:style>
  <w:style w:type="paragraph" w:customStyle="1" w:styleId="NotesTablenotes">
    <w:name w:val="Notes Tablenotes"/>
    <w:basedOn w:val="Normal"/>
    <w:rsid w:val="00DE22EF"/>
    <w:pPr>
      <w:spacing w:line="240" w:lineRule="auto"/>
      <w:ind w:left="0"/>
    </w:pPr>
  </w:style>
  <w:style w:type="paragraph" w:customStyle="1" w:styleId="H7">
    <w:name w:val="H7"/>
    <w:basedOn w:val="Normal"/>
    <w:rsid w:val="003C2555"/>
    <w:pPr>
      <w:keepNext/>
    </w:pPr>
    <w:rPr>
      <w:color w:val="474747"/>
      <w:sz w:val="24"/>
      <w:szCs w:val="24"/>
      <w:lang w:bidi="hi-IN"/>
    </w:rPr>
  </w:style>
  <w:style w:type="paragraph" w:customStyle="1" w:styleId="Notescour">
    <w:name w:val="Notes_cour"/>
    <w:basedOn w:val="Normal"/>
    <w:rsid w:val="003C2555"/>
    <w:pPr>
      <w:shd w:val="clear" w:color="auto" w:fill="F9F9F9"/>
      <w:spacing w:before="90" w:after="100" w:afterAutospacing="1" w:line="312" w:lineRule="atLeast"/>
      <w:ind w:left="0"/>
    </w:pPr>
    <w:rPr>
      <w:rFonts w:ascii="Tahoma" w:eastAsia="Times New Roman" w:hAnsi="Tahoma" w:cs="Tahoma"/>
      <w:color w:val="474747"/>
      <w:sz w:val="18"/>
      <w:szCs w:val="18"/>
      <w:lang w:bidi="hi-IN"/>
    </w:rPr>
  </w:style>
  <w:style w:type="paragraph" w:customStyle="1" w:styleId="Notescour0">
    <w:name w:val="Notes cour"/>
    <w:basedOn w:val="Normal"/>
    <w:rsid w:val="009610AD"/>
    <w:pPr>
      <w:spacing w:line="240" w:lineRule="auto"/>
      <w:ind w:left="0"/>
    </w:pPr>
  </w:style>
  <w:style w:type="paragraph" w:styleId="Quote">
    <w:name w:val="Quote"/>
    <w:basedOn w:val="Normal"/>
    <w:next w:val="Normal"/>
    <w:link w:val="QuoteChar"/>
    <w:uiPriority w:val="29"/>
    <w:qFormat/>
    <w:rsid w:val="002E4F9D"/>
    <w:pPr>
      <w:spacing w:before="240" w:after="240" w:line="252" w:lineRule="auto"/>
      <w:ind w:left="864" w:right="864"/>
      <w:jc w:val="center"/>
    </w:pPr>
    <w:rPr>
      <w:rFonts w:asciiTheme="minorHAnsi" w:eastAsiaTheme="minorEastAsia" w:hAnsiTheme="minorHAnsi"/>
      <w:i/>
      <w:iCs/>
      <w:szCs w:val="21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2E4F9D"/>
    <w:rPr>
      <w:rFonts w:eastAsiaTheme="minorEastAsia"/>
      <w:i/>
      <w:iCs/>
      <w:szCs w:val="21"/>
      <w:lang w:eastAsia="zh-CN"/>
    </w:rPr>
  </w:style>
  <w:style w:type="character" w:styleId="SubtleEmphasis">
    <w:name w:val="Subtle Emphasis"/>
    <w:basedOn w:val="DefaultParagraphFont"/>
    <w:uiPriority w:val="19"/>
    <w:qFormat/>
    <w:rsid w:val="002E4F9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E4F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E4F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E4F9D"/>
    <w:rPr>
      <w:b/>
      <w:bCs/>
      <w:smallCaps/>
    </w:rPr>
  </w:style>
  <w:style w:type="paragraph" w:customStyle="1" w:styleId="PPTNumber">
    <w:name w:val="PPT Number"/>
    <w:basedOn w:val="Normal"/>
    <w:next w:val="BodyText"/>
    <w:rsid w:val="002E4F9D"/>
    <w:pPr>
      <w:keepNext/>
      <w:keepLines/>
      <w:pBdr>
        <w:top w:val="single" w:sz="4" w:space="2" w:color="C0C0C0"/>
      </w:pBdr>
      <w:spacing w:after="0" w:line="480" w:lineRule="exact"/>
      <w:ind w:left="0" w:right="0"/>
      <w:jc w:val="right"/>
    </w:pPr>
    <w:rPr>
      <w:rFonts w:ascii="Franklin Gothic Medium" w:eastAsia="Times New Roman" w:hAnsi="Franklin Gothic Medium" w:cs="Franklin Gothic Demi"/>
      <w:color w:val="969696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4F9D"/>
    <w:pPr>
      <w:spacing w:line="264" w:lineRule="auto"/>
      <w:ind w:left="360" w:right="0"/>
    </w:pPr>
    <w:rPr>
      <w:rFonts w:asciiTheme="minorHAnsi" w:eastAsiaTheme="minorEastAsia" w:hAnsiTheme="minorHAnsi"/>
      <w:szCs w:val="21"/>
      <w:lang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4F9D"/>
    <w:rPr>
      <w:rFonts w:eastAsiaTheme="minorEastAsia"/>
      <w:szCs w:val="21"/>
      <w:lang w:eastAsia="zh-CN"/>
    </w:rPr>
  </w:style>
  <w:style w:type="paragraph" w:customStyle="1" w:styleId="Lab2Tpl">
    <w:name w:val="Lab2_Tpl"/>
    <w:basedOn w:val="Normal"/>
    <w:rsid w:val="002E4F9D"/>
    <w:pPr>
      <w:numPr>
        <w:numId w:val="14"/>
      </w:numPr>
      <w:tabs>
        <w:tab w:val="left" w:pos="540"/>
      </w:tabs>
      <w:spacing w:before="20" w:after="60" w:line="240" w:lineRule="exact"/>
      <w:ind w:right="0"/>
    </w:pPr>
    <w:rPr>
      <w:rFonts w:ascii="Times New Roman" w:eastAsia="Times New Roman" w:hAnsi="Times New Roman" w:cs="Times New Roman"/>
      <w:sz w:val="19"/>
      <w:szCs w:val="20"/>
    </w:rPr>
  </w:style>
  <w:style w:type="paragraph" w:customStyle="1" w:styleId="Lab2Tpn">
    <w:name w:val="Lab2_Tpn"/>
    <w:basedOn w:val="Normal"/>
    <w:rsid w:val="002E4F9D"/>
    <w:pPr>
      <w:numPr>
        <w:numId w:val="13"/>
      </w:numPr>
      <w:spacing w:before="20" w:after="60" w:line="240" w:lineRule="exact"/>
      <w:ind w:right="0"/>
    </w:pPr>
    <w:rPr>
      <w:rFonts w:ascii="Times New Roman" w:eastAsia="Times New Roman" w:hAnsi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450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5685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1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495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2B7D0"/>
                        <w:bottom w:val="none" w:sz="0" w:space="0" w:color="auto"/>
                        <w:right w:val="single" w:sz="6" w:space="0" w:color="92B7D0"/>
                      </w:divBdr>
                      <w:divsChild>
                        <w:div w:id="390888417">
                          <w:marLeft w:val="225"/>
                          <w:marRight w:val="4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112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3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8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2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6239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8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7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4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58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1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1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95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4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0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9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86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39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69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1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2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05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03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08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26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9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7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2B7D0"/>
                        <w:bottom w:val="none" w:sz="0" w:space="0" w:color="auto"/>
                        <w:right w:val="single" w:sz="6" w:space="0" w:color="92B7D0"/>
                      </w:divBdr>
                      <w:divsChild>
                        <w:div w:id="1237277011">
                          <w:marLeft w:val="225"/>
                          <w:marRight w:val="4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5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32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0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49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67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6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14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59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9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26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91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9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2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84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4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21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6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5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92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62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5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57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4060">
                                  <w:marLeft w:val="0"/>
                                  <w:marRight w:val="0"/>
                                  <w:marTop w:val="9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3333"/>
                                        <w:left w:val="single" w:sz="6" w:space="17" w:color="333333"/>
                                        <w:bottom w:val="single" w:sz="2" w:space="0" w:color="333333"/>
                                        <w:right w:val="single" w:sz="6" w:space="0" w:color="333333"/>
                                      </w:divBdr>
                                    </w:div>
                                    <w:div w:id="44835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333333"/>
                                        <w:left w:val="single" w:sz="6" w:space="5" w:color="333333"/>
                                        <w:bottom w:val="single" w:sz="6" w:space="5" w:color="333333"/>
                                        <w:right w:val="single" w:sz="6" w:space="5" w:color="33333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0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8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170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outset" w:sz="6" w:space="2" w:color="F5F5F5"/>
                                                    <w:left w:val="outset" w:sz="6" w:space="2" w:color="F5F5F5"/>
                                                    <w:bottom w:val="outset" w:sz="6" w:space="2" w:color="F5F5F5"/>
                                                    <w:right w:val="outset" w:sz="6" w:space="2" w:color="F5F5F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1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7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89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62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815827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72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88914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2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75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392300">
                                                  <w:marLeft w:val="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0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152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26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79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3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77945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3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1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4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78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556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5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07122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4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5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78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1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48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36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4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5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3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8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3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2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18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5023">
                                          <w:marLeft w:val="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612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1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21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7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9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71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2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7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7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09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4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81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4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9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2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8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8" w:color="BBBBBB"/>
                                                <w:left w:val="dotted" w:sz="6" w:space="8" w:color="BBBBBB"/>
                                                <w:bottom w:val="dotted" w:sz="6" w:space="8" w:color="BBBBBB"/>
                                                <w:right w:val="dotted" w:sz="6" w:space="8" w:color="BBBBBB"/>
                                              </w:divBdr>
                                            </w:div>
                                            <w:div w:id="171003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13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8" w:color="BBBBBB"/>
                                                <w:left w:val="dotted" w:sz="6" w:space="8" w:color="BBBBBB"/>
                                                <w:bottom w:val="dotted" w:sz="6" w:space="8" w:color="BBBBBB"/>
                                                <w:right w:val="dotted" w:sz="6" w:space="8" w:color="BBBBBB"/>
                                              </w:divBdr>
                                            </w:div>
                                            <w:div w:id="142471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9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7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5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63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3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29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6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8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75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2B7D0"/>
                        <w:bottom w:val="none" w:sz="0" w:space="0" w:color="auto"/>
                        <w:right w:val="single" w:sz="6" w:space="0" w:color="92B7D0"/>
                      </w:divBdr>
                      <w:divsChild>
                        <w:div w:id="1887570857">
                          <w:marLeft w:val="225"/>
                          <w:marRight w:val="4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708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6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8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8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4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4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9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7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38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6037">
                                                  <w:marLeft w:val="4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776688">
                                                  <w:marLeft w:val="4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798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782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9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3856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6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02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9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4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54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2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1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09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technet.microsoft.com/en-us/library/cc786775.aspx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22" Type="http://schemas.openxmlformats.org/officeDocument/2006/relationships/theme" Target="theme/theme1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yaprak\AppData\Roaming\Microsoft\Templates\TechSkills4_Doc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31C2B8D0C64D18A2E7337E46753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50B8-3EFF-40FD-807F-85ABC0E4F655}"/>
      </w:docPartPr>
      <w:docPartBody>
        <w:p w:rsidR="003F0849" w:rsidRDefault="003F0849" w:rsidP="003F0849">
          <w:pPr>
            <w:pStyle w:val="9A31C2B8D0C64D18A2E7337E4675356A"/>
          </w:pPr>
          <w:r w:rsidRPr="00AA304F">
            <w:rPr>
              <w:rStyle w:val="PlaceholderText"/>
            </w:rPr>
            <w:t>[Title]</w:t>
          </w:r>
        </w:p>
      </w:docPartBody>
    </w:docPart>
    <w:docPart>
      <w:docPartPr>
        <w:name w:val="B7880F4591674A118E55AAE099D69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F4CE-4B97-4618-AEDE-6E3847CF9C4D}"/>
      </w:docPartPr>
      <w:docPartBody>
        <w:p w:rsidR="003F0849" w:rsidRDefault="003F0849" w:rsidP="003F0849">
          <w:pPr>
            <w:pStyle w:val="B7880F4591674A118E55AAE099D69185"/>
          </w:pPr>
          <w:r w:rsidRPr="00AA304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Franklin Gothic Book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96"/>
    <w:rsid w:val="0003477E"/>
    <w:rsid w:val="0007685B"/>
    <w:rsid w:val="000F4AC8"/>
    <w:rsid w:val="00126283"/>
    <w:rsid w:val="001D03AB"/>
    <w:rsid w:val="00210749"/>
    <w:rsid w:val="00222108"/>
    <w:rsid w:val="00232DE9"/>
    <w:rsid w:val="00234E1D"/>
    <w:rsid w:val="00241A92"/>
    <w:rsid w:val="002C7C79"/>
    <w:rsid w:val="00307A64"/>
    <w:rsid w:val="00323C37"/>
    <w:rsid w:val="00381856"/>
    <w:rsid w:val="003F0849"/>
    <w:rsid w:val="004549FF"/>
    <w:rsid w:val="00463CE8"/>
    <w:rsid w:val="004A0129"/>
    <w:rsid w:val="005376CC"/>
    <w:rsid w:val="00581D71"/>
    <w:rsid w:val="005E3EEF"/>
    <w:rsid w:val="00630862"/>
    <w:rsid w:val="006B5609"/>
    <w:rsid w:val="006D6DA9"/>
    <w:rsid w:val="0094290E"/>
    <w:rsid w:val="0099419E"/>
    <w:rsid w:val="009C096B"/>
    <w:rsid w:val="00A927BF"/>
    <w:rsid w:val="00AA1845"/>
    <w:rsid w:val="00AD17F9"/>
    <w:rsid w:val="00AF408A"/>
    <w:rsid w:val="00B2370E"/>
    <w:rsid w:val="00BF445A"/>
    <w:rsid w:val="00D65396"/>
    <w:rsid w:val="00D81E7D"/>
    <w:rsid w:val="00DB531F"/>
    <w:rsid w:val="00DF556B"/>
    <w:rsid w:val="00E4479C"/>
    <w:rsid w:val="00E63F41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7ED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849"/>
    <w:rPr>
      <w:color w:val="808080"/>
    </w:rPr>
  </w:style>
  <w:style w:type="paragraph" w:customStyle="1" w:styleId="FB65B225402F4006A2B499D70B23DA96">
    <w:name w:val="FB65B225402F4006A2B499D70B23DA96"/>
    <w:rsid w:val="00D65396"/>
  </w:style>
  <w:style w:type="paragraph" w:customStyle="1" w:styleId="8DCD35E1773C4D4BA7E5A7AB64A50E84">
    <w:name w:val="8DCD35E1773C4D4BA7E5A7AB64A50E84"/>
    <w:rsid w:val="00D65396"/>
  </w:style>
  <w:style w:type="paragraph" w:customStyle="1" w:styleId="CFF8E212FFE146A4873621DE439F2053">
    <w:name w:val="CFF8E212FFE146A4873621DE439F2053"/>
    <w:rsid w:val="00D65396"/>
  </w:style>
  <w:style w:type="paragraph" w:customStyle="1" w:styleId="9A31C2B8D0C64D18A2E7337E4675356A">
    <w:name w:val="9A31C2B8D0C64D18A2E7337E4675356A"/>
    <w:rsid w:val="003F0849"/>
  </w:style>
  <w:style w:type="paragraph" w:customStyle="1" w:styleId="B7880F4591674A118E55AAE099D69185">
    <w:name w:val="B7880F4591674A118E55AAE099D69185"/>
    <w:rsid w:val="003F0849"/>
  </w:style>
  <w:style w:type="paragraph" w:customStyle="1" w:styleId="C41160453430414F91C475A717B0E773">
    <w:name w:val="C41160453430414F91C475A717B0E773"/>
    <w:rsid w:val="003F0849"/>
  </w:style>
  <w:style w:type="paragraph" w:customStyle="1" w:styleId="E40060D4FB5B4F199EEA7A08D1FDE395">
    <w:name w:val="E40060D4FB5B4F199EEA7A08D1FDE395"/>
    <w:rsid w:val="003F0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2014-02-17T00:00:00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DocSetItemsEventReceiver ItemAdded</Name>
    <Synchronization>Synchronous</Synchronization>
    <Type>10001</Type>
    <SequenceNumber>100</SequenceNumber>
    <Assembly>Microsoft.Office.DocumentManagement, Version=14.0.0.0, Culture=neutral, PublicKeyToken=71e9bce111e9429c</Assembly>
    <Class>Microsoft.Office.DocumentManagement.DocumentSets.DocumentSetItemsEventReceiver</Class>
    <Data/>
    <Filter/>
  </Receiver>
</spe:Receiver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290434-557B-49F3-B325-323F933D9FD8}">
  <ds:schemaRefs>
    <ds:schemaRef ds:uri="http://schemas.microsoft.com/office/2006/metadata/properties"/>
    <ds:schemaRef ds:uri="http://schemas.microsoft.com/office/infopath/2007/PartnerControls"/>
    <ds:schemaRef ds:uri="88478525-7960-45ea-bd38-1ec777532d78"/>
    <ds:schemaRef ds:uri="a77747d8-9304-49f1-a15f-5360fcefe017"/>
  </ds:schemaRefs>
</ds:datastoreItem>
</file>

<file path=customXml/itemProps3.xml><?xml version="1.0" encoding="utf-8"?>
<ds:datastoreItem xmlns:ds="http://schemas.openxmlformats.org/officeDocument/2006/customXml" ds:itemID="{3B040355-6A84-43BF-8650-53815E086A03}"/>
</file>

<file path=customXml/itemProps4.xml><?xml version="1.0" encoding="utf-8"?>
<ds:datastoreItem xmlns:ds="http://schemas.openxmlformats.org/officeDocument/2006/customXml" ds:itemID="{462F2CE9-60C6-4AEA-A665-DF8986A975A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7A9BA4-FEB9-42DC-9AF8-0362AFEE8A3C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07AC62F7-C0CB-4360-AE4F-FE829C64BC87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3E917D18-B579-449C-8156-F7122B66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TechSkills4_DocTemplate.dotm</Template>
  <TotalTime>65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Group Policy</vt:lpstr>
    </vt:vector>
  </TitlesOfParts>
  <Manager/>
  <Company>Microsoft Corporation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Group Policy</dc:title>
  <dc:subject>Lab 02: How Group Policy Works</dc:subject>
  <dc:description>V1.0</dc:description>
  <cp:lastModifiedBy>Qi Chen</cp:lastModifiedBy>
  <cp:revision>8</cp:revision>
  <cp:lastPrinted>2011-03-03T17:37:00Z</cp:lastPrinted>
  <dcterms:created xsi:type="dcterms:W3CDTF">2014-02-17T09:19:00Z</dcterms:created>
  <dcterms:modified xsi:type="dcterms:W3CDTF">2014-02-18T09:21:00Z</dcterms:modified>
  <cp:category>Microsoft Confidential - For Internal Use Only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BuildID">
    <vt:lpwstr>32732</vt:lpwstr>
  </property>
  <property fmtid="{D5CDD505-2E9C-101B-9397-08002B2CF9AE}" pid="4" name="CrsTitle">
    <vt:lpwstr>SupportingOffice365forCTSEng</vt:lpwstr>
  </property>
  <property fmtid="{D5CDD505-2E9C-101B-9397-08002B2CF9AE}" pid="5" name="DocID">
    <vt:lpwstr>M01</vt:lpwstr>
  </property>
  <property fmtid="{D5CDD505-2E9C-101B-9397-08002B2CF9AE}" pid="6" name="DocTitle">
    <vt:lpwstr>Introduction</vt:lpwstr>
  </property>
  <property fmtid="{D5CDD505-2E9C-101B-9397-08002B2CF9AE}" pid="7" name="Document Status">
    <vt:lpwstr>REVIEW</vt:lpwstr>
  </property>
  <property fmtid="{D5CDD505-2E9C-101B-9397-08002B2CF9AE}" pid="8" name="Course Version">
    <vt:lpwstr>1.1</vt:lpwstr>
  </property>
  <property fmtid="{D5CDD505-2E9C-101B-9397-08002B2CF9AE}" pid="9" name="Product Version">
    <vt:lpwstr>None</vt:lpwstr>
  </property>
  <property fmtid="{D5CDD505-2E9C-101B-9397-08002B2CF9AE}" pid="10" name="Publish Date">
    <vt:filetime>2011-06-17T05:59:59Z</vt:filetime>
  </property>
  <property fmtid="{D5CDD505-2E9C-101B-9397-08002B2CF9AE}" pid="11" name="Comments Locked">
    <vt:bool>true</vt:bool>
  </property>
  <property fmtid="{D5CDD505-2E9C-101B-9397-08002B2CF9AE}" pid="12" name="TmpComments">
    <vt:lpwstr/>
  </property>
  <property fmtid="{D5CDD505-2E9C-101B-9397-08002B2CF9AE}" pid="13" name="FileName Locked">
    <vt:bool>true</vt:bool>
  </property>
  <property fmtid="{D5CDD505-2E9C-101B-9397-08002B2CF9AE}" pid="14" name="Banner Image">
    <vt:lpwstr>bannerTechWall1.png</vt:lpwstr>
  </property>
  <property fmtid="{D5CDD505-2E9C-101B-9397-08002B2CF9AE}" pid="15" name="Logo Image">
    <vt:lpwstr>logoGTR.png</vt:lpwstr>
  </property>
  <property fmtid="{D5CDD505-2E9C-101B-9397-08002B2CF9AE}" pid="16" name="Document Locked">
    <vt:bool>false</vt:bool>
  </property>
  <property fmtid="{D5CDD505-2E9C-101B-9397-08002B2CF9AE}" pid="17" name="Template Version">
    <vt:lpwstr>4.4.0221</vt:lpwstr>
  </property>
  <property fmtid="{D5CDD505-2E9C-101B-9397-08002B2CF9AE}" pid="18" name="ContentTypeId">
    <vt:lpwstr>0x01010045FB713ECB5223418981FFF9771E9A8E</vt:lpwstr>
  </property>
  <property fmtid="{D5CDD505-2E9C-101B-9397-08002B2CF9AE}" pid="19" name="TaxKeyword">
    <vt:lpwstr/>
  </property>
</Properties>
</file>